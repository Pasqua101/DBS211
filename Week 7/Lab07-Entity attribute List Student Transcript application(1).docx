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256A" w14:textId="225DF72E" w:rsidR="00381C6C" w:rsidRDefault="00870410" w:rsidP="008B1318">
      <w:pPr>
        <w:pStyle w:val="Heading1"/>
        <w:spacing w:before="0"/>
      </w:pPr>
      <w:r>
        <w:t xml:space="preserve">Lab07 </w:t>
      </w:r>
      <w:r w:rsidR="00365773">
        <w:t xml:space="preserve">– Entity </w:t>
      </w:r>
      <w:r w:rsidR="00170D3B">
        <w:t>A</w:t>
      </w:r>
      <w:r w:rsidR="00365773">
        <w:t xml:space="preserve">ttribute List Student Transcript </w:t>
      </w:r>
      <w:r w:rsidR="00D57558">
        <w:t>application</w:t>
      </w:r>
    </w:p>
    <w:p w14:paraId="59B2FD72" w14:textId="5C50C505" w:rsidR="00381C6C" w:rsidRDefault="00381C6C" w:rsidP="00381C6C">
      <w:r>
        <w:t>Start with a simple case</w:t>
      </w:r>
    </w:p>
    <w:p w14:paraId="1807451A" w14:textId="5F6E0EA3" w:rsidR="0002765D" w:rsidRDefault="0002765D" w:rsidP="0002765D">
      <w:pPr>
        <w:rPr>
          <w:b/>
          <w:bCs/>
          <w:sz w:val="40"/>
        </w:rPr>
      </w:pPr>
      <w:r>
        <w:rPr>
          <w:b/>
          <w:bCs/>
          <w:sz w:val="40"/>
        </w:rPr>
        <w:t xml:space="preserve">STUDENT </w:t>
      </w:r>
      <w:r w:rsidR="00170D3B">
        <w:rPr>
          <w:b/>
          <w:bCs/>
          <w:sz w:val="40"/>
        </w:rPr>
        <w:t>TRANSCRIPT</w:t>
      </w:r>
      <w:r>
        <w:rPr>
          <w:b/>
          <w:bCs/>
          <w:sz w:val="40"/>
        </w:rPr>
        <w:t xml:space="preserve"> APPLICATION SYSTEM </w:t>
      </w:r>
    </w:p>
    <w:p w14:paraId="69F2BB3A" w14:textId="77777777" w:rsidR="0002765D" w:rsidRDefault="0002765D" w:rsidP="0002765D"/>
    <w:p w14:paraId="20059689" w14:textId="77777777" w:rsidR="0002765D" w:rsidRDefault="0002765D" w:rsidP="0002765D">
      <w:r>
        <w:t xml:space="preserve">The </w:t>
      </w:r>
      <w:r>
        <w:rPr>
          <w:highlight w:val="yellow"/>
        </w:rPr>
        <w:t xml:space="preserve">entire system consists of </w:t>
      </w:r>
      <w:r w:rsidRPr="008C0A5C">
        <w:rPr>
          <w:highlight w:val="yellow"/>
          <w:u w:val="single"/>
        </w:rPr>
        <w:t>only one report</w:t>
      </w:r>
      <w:r>
        <w:t xml:space="preserve">, the STUDENT TRANSCRIPT. Two samples of the report are shown below. </w:t>
      </w:r>
    </w:p>
    <w:p w14:paraId="116CBFEB" w14:textId="77777777" w:rsidR="0002765D" w:rsidRDefault="0002765D" w:rsidP="0002765D"/>
    <w:p w14:paraId="1071529C" w14:textId="409E1621" w:rsidR="0002765D" w:rsidRDefault="005D1A66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C3CEED" wp14:editId="489C75BD">
                <wp:simplePos x="0" y="0"/>
                <wp:positionH relativeFrom="column">
                  <wp:posOffset>1196400</wp:posOffset>
                </wp:positionH>
                <wp:positionV relativeFrom="paragraph">
                  <wp:posOffset>63440</wp:posOffset>
                </wp:positionV>
                <wp:extent cx="8280" cy="157680"/>
                <wp:effectExtent l="57150" t="57150" r="48895" b="520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28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1745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93.5pt;margin-top:4.3pt;width:2.05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">
                <v:imagedata r:id="rId8" o:title=""/>
              </v:shape>
            </w:pict>
          </mc:Fallback>
        </mc:AlternateContent>
      </w:r>
      <w:r w:rsidR="0002765D">
        <w:rPr>
          <w:rFonts w:ascii="Courier New" w:hAnsi="Courier New" w:cs="Courier New"/>
          <w:sz w:val="20"/>
        </w:rPr>
        <w:t>SENECA COLLEGE         DATE:</w:t>
      </w:r>
      <w:r w:rsidR="0002765D">
        <w:rPr>
          <w:rFonts w:ascii="Courier New" w:hAnsi="Courier New" w:cs="Courier New"/>
          <w:sz w:val="20"/>
        </w:rPr>
        <w:tab/>
      </w:r>
      <w:r w:rsidR="0002765D">
        <w:rPr>
          <w:rFonts w:ascii="Courier New" w:hAnsi="Courier New" w:cs="Courier New"/>
          <w:sz w:val="20"/>
        </w:rPr>
        <w:tab/>
        <w:t xml:space="preserve">2011 12 31 </w:t>
      </w:r>
    </w:p>
    <w:p w14:paraId="667AF3E0" w14:textId="1E3EDFEA" w:rsidR="0002765D" w:rsidRDefault="005D1A66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20D1AC" wp14:editId="17D94CE6">
                <wp:simplePos x="0" y="0"/>
                <wp:positionH relativeFrom="column">
                  <wp:posOffset>3508320</wp:posOffset>
                </wp:positionH>
                <wp:positionV relativeFrom="paragraph">
                  <wp:posOffset>-99120</wp:posOffset>
                </wp:positionV>
                <wp:extent cx="246600" cy="235080"/>
                <wp:effectExtent l="57150" t="57150" r="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660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74D75" id="Ink 2" o:spid="_x0000_s1026" type="#_x0000_t75" style="position:absolute;margin-left:275.55pt;margin-top:-8.5pt;width:20.8pt;height:1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">
                <v:imagedata r:id="rId10" o:title=""/>
              </v:shape>
            </w:pict>
          </mc:Fallback>
        </mc:AlternateContent>
      </w:r>
    </w:p>
    <w:p w14:paraId="15EAC3FA" w14:textId="0287CEC0" w:rsidR="0002765D" w:rsidRDefault="005D1A66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135EAA" wp14:editId="5C169D7F">
                <wp:simplePos x="0" y="0"/>
                <wp:positionH relativeFrom="column">
                  <wp:posOffset>3335880</wp:posOffset>
                </wp:positionH>
                <wp:positionV relativeFrom="paragraph">
                  <wp:posOffset>15935</wp:posOffset>
                </wp:positionV>
                <wp:extent cx="155880" cy="207720"/>
                <wp:effectExtent l="57150" t="38100" r="53975" b="4000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588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62A63" id="Ink 4" o:spid="_x0000_s1026" type="#_x0000_t75" style="position:absolute;margin-left:261.95pt;margin-top:.55pt;width:13.65pt;height:1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">
                <v:imagedata r:id="rId12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65031EE" wp14:editId="4F7C3222">
                <wp:simplePos x="0" y="0"/>
                <wp:positionH relativeFrom="column">
                  <wp:posOffset>1401960</wp:posOffset>
                </wp:positionH>
                <wp:positionV relativeFrom="paragraph">
                  <wp:posOffset>-7825</wp:posOffset>
                </wp:positionV>
                <wp:extent cx="154080" cy="236520"/>
                <wp:effectExtent l="57150" t="57150" r="0" b="495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408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B2C07" id="Ink 3" o:spid="_x0000_s1026" type="#_x0000_t75" style="position:absolute;margin-left:109.7pt;margin-top:-1.3pt;width:13.5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">
                <v:imagedata r:id="rId14" o:title=""/>
              </v:shape>
            </w:pict>
          </mc:Fallback>
        </mc:AlternateContent>
      </w:r>
      <w:r w:rsidR="0002765D">
        <w:rPr>
          <w:rFonts w:ascii="Courier New" w:hAnsi="Courier New" w:cs="Courier New"/>
          <w:sz w:val="20"/>
        </w:rPr>
        <w:t xml:space="preserve">CAMPUS: Don Mills      STUDENT NO.  1234567 </w:t>
      </w:r>
    </w:p>
    <w:p w14:paraId="6A6CFB00" w14:textId="77777777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14:paraId="71E61D24" w14:textId="789895AF" w:rsidR="0002765D" w:rsidRDefault="001524C0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0B360D9" wp14:editId="698BA10D">
                <wp:simplePos x="0" y="0"/>
                <wp:positionH relativeFrom="column">
                  <wp:posOffset>2701540</wp:posOffset>
                </wp:positionH>
                <wp:positionV relativeFrom="paragraph">
                  <wp:posOffset>-13220</wp:posOffset>
                </wp:positionV>
                <wp:extent cx="142560" cy="210960"/>
                <wp:effectExtent l="38100" t="38100" r="10160" b="558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256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29B8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12pt;margin-top:-1.75pt;width:12.65pt;height:1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">
                <v:imagedata r:id="rId16" o:title=""/>
              </v:shape>
            </w:pict>
          </mc:Fallback>
        </mc:AlternateContent>
      </w:r>
      <w:r w:rsidR="0002765D">
        <w:rPr>
          <w:rFonts w:ascii="Courier New" w:hAnsi="Courier New" w:cs="Courier New"/>
          <w:sz w:val="20"/>
        </w:rPr>
        <w:t xml:space="preserve">STUDENT NAME:          G.P.A. 2.7 </w:t>
      </w:r>
    </w:p>
    <w:p w14:paraId="23F8EEBB" w14:textId="67E4DCBF" w:rsidR="0002765D" w:rsidRDefault="001524C0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1F58405" wp14:editId="1DE00DB6">
                <wp:simplePos x="0" y="0"/>
                <wp:positionH relativeFrom="column">
                  <wp:posOffset>721900</wp:posOffset>
                </wp:positionH>
                <wp:positionV relativeFrom="paragraph">
                  <wp:posOffset>-36405</wp:posOffset>
                </wp:positionV>
                <wp:extent cx="129240" cy="147240"/>
                <wp:effectExtent l="57150" t="38100" r="23495" b="438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924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2D1E0" id="Ink 20" o:spid="_x0000_s1026" type="#_x0000_t75" style="position:absolute;margin-left:56.15pt;margin-top:-3.55pt;width:11.6pt;height:13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">
                <v:imagedata r:id="rId18" o:title=""/>
              </v:shape>
            </w:pict>
          </mc:Fallback>
        </mc:AlternateContent>
      </w:r>
      <w:r w:rsidR="0002765D">
        <w:rPr>
          <w:rFonts w:ascii="Courier New" w:hAnsi="Courier New" w:cs="Courier New"/>
          <w:sz w:val="20"/>
        </w:rPr>
        <w:t xml:space="preserve">Mary Kim </w:t>
      </w:r>
    </w:p>
    <w:p w14:paraId="1FEB5121" w14:textId="3F3AE9E8" w:rsidR="0002765D" w:rsidRDefault="001524C0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07C5B01" wp14:editId="13F0141B">
                <wp:simplePos x="0" y="0"/>
                <wp:positionH relativeFrom="column">
                  <wp:posOffset>2816860</wp:posOffset>
                </wp:positionH>
                <wp:positionV relativeFrom="paragraph">
                  <wp:posOffset>-33655</wp:posOffset>
                </wp:positionV>
                <wp:extent cx="257205" cy="165480"/>
                <wp:effectExtent l="38100" t="57150" r="47625" b="444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7205" cy="1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7524C" id="Ink 27" o:spid="_x0000_s1026" type="#_x0000_t75" style="position:absolute;margin-left:221.1pt;margin-top:-3.35pt;width:21.65pt;height:14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">
                <v:imagedata r:id="rId20" o:title=""/>
              </v:shape>
            </w:pict>
          </mc:Fallback>
        </mc:AlternateContent>
      </w:r>
      <w:r w:rsidR="0002765D">
        <w:rPr>
          <w:rFonts w:ascii="Courier New" w:hAnsi="Courier New" w:cs="Courier New"/>
          <w:sz w:val="20"/>
        </w:rPr>
        <w:t xml:space="preserve">123 This Street    </w:t>
      </w:r>
      <w:proofErr w:type="gramStart"/>
      <w:r w:rsidR="0002765D">
        <w:rPr>
          <w:rFonts w:ascii="Courier New" w:hAnsi="Courier New" w:cs="Courier New"/>
          <w:sz w:val="20"/>
        </w:rPr>
        <w:t xml:space="preserve"> </w:t>
      </w:r>
      <w:r w:rsidR="005D1A66">
        <w:rPr>
          <w:rFonts w:ascii="Courier New" w:hAnsi="Courier New" w:cs="Courier New"/>
          <w:sz w:val="20"/>
        </w:rPr>
        <w:t xml:space="preserve">  (</w:t>
      </w:r>
      <w:proofErr w:type="gramEnd"/>
      <w:r w:rsidR="0002765D">
        <w:rPr>
          <w:rFonts w:ascii="Courier New" w:hAnsi="Courier New" w:cs="Courier New"/>
          <w:sz w:val="20"/>
        </w:rPr>
        <w:t xml:space="preserve">416) 925-2861 </w:t>
      </w:r>
    </w:p>
    <w:p w14:paraId="2194269F" w14:textId="43076574" w:rsidR="0002765D" w:rsidRDefault="001524C0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DCBEA96" wp14:editId="751817D0">
                <wp:simplePos x="0" y="0"/>
                <wp:positionH relativeFrom="column">
                  <wp:posOffset>708025</wp:posOffset>
                </wp:positionH>
                <wp:positionV relativeFrom="paragraph">
                  <wp:posOffset>-165195</wp:posOffset>
                </wp:positionV>
                <wp:extent cx="574920" cy="501120"/>
                <wp:effectExtent l="57150" t="57150" r="0" b="514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4040" cy="501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0ED68" id="Ink 18" o:spid="_x0000_s1026" type="#_x0000_t75" style="position:absolute;margin-left:55.05pt;margin-top:-13.7pt;width:46.6pt;height:40.8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">
                <v:imagedata r:id="rId22" o:title=""/>
              </v:shape>
            </w:pict>
          </mc:Fallback>
        </mc:AlternateContent>
      </w:r>
      <w:r w:rsidR="0002765D">
        <w:rPr>
          <w:rFonts w:ascii="Courier New" w:hAnsi="Courier New" w:cs="Courier New"/>
          <w:sz w:val="20"/>
        </w:rPr>
        <w:t>No City, ON</w:t>
      </w:r>
    </w:p>
    <w:p w14:paraId="4B9A6E1D" w14:textId="19A3EE04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A9A 9A9 </w:t>
      </w:r>
    </w:p>
    <w:p w14:paraId="7E7F2BE4" w14:textId="77777777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14:paraId="6FC3D677" w14:textId="2FF98204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COURSE DESCRIPTION        GRADE   </w:t>
      </w:r>
      <w:r>
        <w:rPr>
          <w:rFonts w:ascii="Courier New" w:hAnsi="Courier New" w:cs="Courier New"/>
          <w:sz w:val="20"/>
        </w:rPr>
        <w:tab/>
        <w:t xml:space="preserve">FACULTY   NAME           OFFICE PHONE </w:t>
      </w:r>
    </w:p>
    <w:p w14:paraId="4707912F" w14:textId="72998D9A" w:rsidR="0002765D" w:rsidRDefault="001524C0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2BA1AF5D" wp14:editId="6AC05CB4">
                <wp:simplePos x="0" y="0"/>
                <wp:positionH relativeFrom="column">
                  <wp:posOffset>5299710</wp:posOffset>
                </wp:positionH>
                <wp:positionV relativeFrom="paragraph">
                  <wp:posOffset>-10160</wp:posOffset>
                </wp:positionV>
                <wp:extent cx="229805" cy="139065"/>
                <wp:effectExtent l="38100" t="38100" r="56515" b="514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980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D8C78" id="Ink 49" o:spid="_x0000_s1026" type="#_x0000_t75" style="position:absolute;margin-left:416.6pt;margin-top:-1.5pt;width:19.55pt;height:12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">
                <v:imagedata r:id="rId2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23B3655" wp14:editId="63AEE671">
                <wp:simplePos x="0" y="0"/>
                <wp:positionH relativeFrom="column">
                  <wp:posOffset>4728845</wp:posOffset>
                </wp:positionH>
                <wp:positionV relativeFrom="paragraph">
                  <wp:posOffset>-29210</wp:posOffset>
                </wp:positionV>
                <wp:extent cx="167450" cy="139065"/>
                <wp:effectExtent l="57150" t="38100" r="42545" b="5143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67450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7FC86" id="Ink 46" o:spid="_x0000_s1026" type="#_x0000_t75" style="position:absolute;margin-left:371.65pt;margin-top:-3pt;width:14.6pt;height:12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">
                <v:imagedata r:id="rId26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D7B6D70" wp14:editId="6AC18A03">
                <wp:simplePos x="0" y="0"/>
                <wp:positionH relativeFrom="column">
                  <wp:posOffset>3674745</wp:posOffset>
                </wp:positionH>
                <wp:positionV relativeFrom="paragraph">
                  <wp:posOffset>14605</wp:posOffset>
                </wp:positionV>
                <wp:extent cx="214780" cy="147830"/>
                <wp:effectExtent l="38100" t="38100" r="33020" b="4318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4780" cy="147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EAFBA" id="Ink 43" o:spid="_x0000_s1026" type="#_x0000_t75" style="position:absolute;margin-left:288.65pt;margin-top:.45pt;width:18.3pt;height:1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">
                <v:imagedata r:id="rId28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C772A88" wp14:editId="7BDD9FAF">
                <wp:simplePos x="0" y="0"/>
                <wp:positionH relativeFrom="column">
                  <wp:posOffset>2906395</wp:posOffset>
                </wp:positionH>
                <wp:positionV relativeFrom="paragraph">
                  <wp:posOffset>-15875</wp:posOffset>
                </wp:positionV>
                <wp:extent cx="174040" cy="144145"/>
                <wp:effectExtent l="38100" t="38100" r="54610" b="463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4040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D41D8" id="Ink 40" o:spid="_x0000_s1026" type="#_x0000_t75" style="position:absolute;margin-left:228.15pt;margin-top:-1.95pt;width:15.1pt;height:1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">
                <v:imagedata r:id="rId30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674AFE8" wp14:editId="006BB9B4">
                <wp:simplePos x="0" y="0"/>
                <wp:positionH relativeFrom="column">
                  <wp:posOffset>2055495</wp:posOffset>
                </wp:positionH>
                <wp:positionV relativeFrom="paragraph">
                  <wp:posOffset>-10160</wp:posOffset>
                </wp:positionV>
                <wp:extent cx="202400" cy="159840"/>
                <wp:effectExtent l="57150" t="57150" r="7620" b="5016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0240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03777" id="Ink 37" o:spid="_x0000_s1026" type="#_x0000_t75" style="position:absolute;margin-left:161.15pt;margin-top:-1.5pt;width:17.4pt;height:1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">
                <v:imagedata r:id="rId32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D1DACE7" wp14:editId="699A1AE7">
                <wp:simplePos x="0" y="0"/>
                <wp:positionH relativeFrom="column">
                  <wp:posOffset>650875</wp:posOffset>
                </wp:positionH>
                <wp:positionV relativeFrom="paragraph">
                  <wp:posOffset>1905</wp:posOffset>
                </wp:positionV>
                <wp:extent cx="288240" cy="151470"/>
                <wp:effectExtent l="38100" t="38100" r="17145" b="5842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88240" cy="15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8A456" id="Ink 33" o:spid="_x0000_s1026" type="#_x0000_t75" style="position:absolute;margin-left:50.55pt;margin-top:-.55pt;width:24.15pt;height:13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">
                <v:imagedata r:id="rId3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95611BE" wp14:editId="5807125E">
                <wp:simplePos x="0" y="0"/>
                <wp:positionH relativeFrom="column">
                  <wp:posOffset>156210</wp:posOffset>
                </wp:positionH>
                <wp:positionV relativeFrom="paragraph">
                  <wp:posOffset>-16510</wp:posOffset>
                </wp:positionV>
                <wp:extent cx="117815" cy="135890"/>
                <wp:effectExtent l="57150" t="38100" r="53975" b="546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7815" cy="135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0C096" id="Ink 34" o:spid="_x0000_s1026" type="#_x0000_t75" style="position:absolute;margin-left:11.6pt;margin-top:-2pt;width:10.7pt;height:12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">
                <v:imagedata r:id="rId36" o:title=""/>
              </v:shape>
            </w:pict>
          </mc:Fallback>
        </mc:AlternateContent>
      </w:r>
    </w:p>
    <w:p w14:paraId="08599EF4" w14:textId="77777777" w:rsidR="0002765D" w:rsidRPr="00CC6A7C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fr-FR"/>
        </w:rPr>
      </w:pPr>
      <w:r w:rsidRPr="00CC6A7C">
        <w:rPr>
          <w:rFonts w:ascii="Courier New" w:hAnsi="Courier New" w:cs="Courier New"/>
          <w:sz w:val="20"/>
          <w:lang w:val="fr-FR"/>
        </w:rPr>
        <w:t xml:space="preserve">PAS145 PASCAL             2.0     </w:t>
      </w:r>
      <w:r w:rsidRPr="00CC6A7C">
        <w:rPr>
          <w:rFonts w:ascii="Courier New" w:hAnsi="Courier New" w:cs="Courier New"/>
          <w:sz w:val="20"/>
          <w:lang w:val="fr-FR"/>
        </w:rPr>
        <w:tab/>
        <w:t xml:space="preserve">CS245     TOM JONES      135    7229 </w:t>
      </w:r>
    </w:p>
    <w:p w14:paraId="7133B92D" w14:textId="77777777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COM223 COMMUNICATIONS     3.6     </w:t>
      </w:r>
      <w:r>
        <w:rPr>
          <w:rFonts w:ascii="Courier New" w:hAnsi="Courier New" w:cs="Courier New"/>
          <w:sz w:val="20"/>
        </w:rPr>
        <w:tab/>
        <w:t xml:space="preserve">AP142     SALLY ALI      139    7201 </w:t>
      </w:r>
    </w:p>
    <w:p w14:paraId="6853D893" w14:textId="77777777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MAT111 MATHEMATICS        2.4     </w:t>
      </w:r>
      <w:r>
        <w:rPr>
          <w:rFonts w:ascii="Courier New" w:hAnsi="Courier New" w:cs="Courier New"/>
          <w:sz w:val="20"/>
        </w:rPr>
        <w:tab/>
        <w:t xml:space="preserve">CS153     KRIS GOLLY     130    7255 </w:t>
      </w:r>
    </w:p>
    <w:p w14:paraId="73A86886" w14:textId="77777777" w:rsidR="0002765D" w:rsidRDefault="0002765D" w:rsidP="0002765D">
      <w:pPr>
        <w:rPr>
          <w:rFonts w:ascii="Courier New" w:hAnsi="Courier New" w:cs="Courier New"/>
          <w:sz w:val="20"/>
        </w:rPr>
      </w:pPr>
    </w:p>
    <w:p w14:paraId="1A43C667" w14:textId="1A2ED259" w:rsidR="0002765D" w:rsidRDefault="005D1200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1487142" wp14:editId="4C63A3B5">
                <wp:simplePos x="0" y="0"/>
                <wp:positionH relativeFrom="column">
                  <wp:posOffset>2697580</wp:posOffset>
                </wp:positionH>
                <wp:positionV relativeFrom="paragraph">
                  <wp:posOffset>-37655</wp:posOffset>
                </wp:positionV>
                <wp:extent cx="846000" cy="248760"/>
                <wp:effectExtent l="57150" t="38100" r="49530" b="5651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4600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8063D" id="Ink 50" o:spid="_x0000_s1026" type="#_x0000_t75" style="position:absolute;margin-left:211.7pt;margin-top:-3.65pt;width:68pt;height:21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">
                <v:imagedata r:id="rId38" o:title=""/>
              </v:shape>
            </w:pict>
          </mc:Fallback>
        </mc:AlternateContent>
      </w:r>
      <w:r w:rsidR="0002765D">
        <w:rPr>
          <w:rFonts w:ascii="Courier New" w:hAnsi="Courier New" w:cs="Courier New"/>
          <w:sz w:val="20"/>
        </w:rPr>
        <w:t>SENECA COLLEGE          DATE:</w:t>
      </w:r>
      <w:r w:rsidR="0002765D">
        <w:rPr>
          <w:rFonts w:ascii="Courier New" w:hAnsi="Courier New" w:cs="Courier New"/>
          <w:sz w:val="20"/>
        </w:rPr>
        <w:tab/>
      </w:r>
      <w:r w:rsidR="0002765D">
        <w:rPr>
          <w:rFonts w:ascii="Courier New" w:hAnsi="Courier New" w:cs="Courier New"/>
          <w:sz w:val="20"/>
        </w:rPr>
        <w:tab/>
        <w:t xml:space="preserve">2011 12 31 </w:t>
      </w:r>
    </w:p>
    <w:p w14:paraId="351F12EB" w14:textId="04EE3A09" w:rsidR="0002765D" w:rsidRDefault="005D1200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noProof/>
          <w:sz w:val="20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8CF0D3C" wp14:editId="59C624B0">
                <wp:simplePos x="0" y="0"/>
                <wp:positionH relativeFrom="column">
                  <wp:posOffset>3674110</wp:posOffset>
                </wp:positionH>
                <wp:positionV relativeFrom="paragraph">
                  <wp:posOffset>-24130</wp:posOffset>
                </wp:positionV>
                <wp:extent cx="732275" cy="307395"/>
                <wp:effectExtent l="57150" t="57150" r="48895" b="5461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32275" cy="307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5CA03" id="Ink 60" o:spid="_x0000_s1026" type="#_x0000_t75" style="position:absolute;margin-left:288.6pt;margin-top:-2.6pt;width:59.05pt;height:25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">
                <v:imagedata r:id="rId40" o:title=""/>
              </v:shape>
            </w:pict>
          </mc:Fallback>
        </mc:AlternateContent>
      </w:r>
    </w:p>
    <w:p w14:paraId="04258F60" w14:textId="264135AB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CAMPUS: Don Mills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STUDENT NO. 7654321 </w:t>
      </w:r>
    </w:p>
    <w:p w14:paraId="2FFA0CB9" w14:textId="77777777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14:paraId="26C6ED8D" w14:textId="77777777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STUDENT NAME: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G.P.A. 2.6 </w:t>
      </w:r>
    </w:p>
    <w:p w14:paraId="3893F39E" w14:textId="77777777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John Doe </w:t>
      </w:r>
    </w:p>
    <w:p w14:paraId="1EF5D37C" w14:textId="77777777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345 That Street        (905) 491-5050 </w:t>
      </w:r>
    </w:p>
    <w:p w14:paraId="57BF02C7" w14:textId="77777777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My City, ON </w:t>
      </w:r>
    </w:p>
    <w:p w14:paraId="55DA781D" w14:textId="77777777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X1X 1X1 </w:t>
      </w:r>
    </w:p>
    <w:p w14:paraId="393ED8FC" w14:textId="77777777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14:paraId="3B171D54" w14:textId="77777777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COURSE DESCRIPTION        GRADE</w:t>
      </w:r>
      <w:r>
        <w:rPr>
          <w:rFonts w:ascii="Courier New" w:hAnsi="Courier New" w:cs="Courier New"/>
          <w:sz w:val="20"/>
        </w:rPr>
        <w:tab/>
        <w:t xml:space="preserve">FACULTY   NAME           OFFICE PHONE </w:t>
      </w:r>
    </w:p>
    <w:p w14:paraId="00CCFAEF" w14:textId="77777777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14:paraId="52C34704" w14:textId="77777777" w:rsidR="0002765D" w:rsidRPr="00CC6A7C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fr-FR"/>
        </w:rPr>
      </w:pPr>
      <w:r w:rsidRPr="00CC6A7C">
        <w:rPr>
          <w:rFonts w:ascii="Courier New" w:hAnsi="Courier New" w:cs="Courier New"/>
          <w:sz w:val="20"/>
          <w:lang w:val="fr-FR"/>
        </w:rPr>
        <w:t xml:space="preserve">PAS145 PASCAL             2.0    </w:t>
      </w:r>
      <w:r w:rsidRPr="00CC6A7C">
        <w:rPr>
          <w:rFonts w:ascii="Courier New" w:hAnsi="Courier New" w:cs="Courier New"/>
          <w:sz w:val="20"/>
          <w:lang w:val="fr-FR"/>
        </w:rPr>
        <w:tab/>
        <w:t xml:space="preserve">CS245     TOM JONES      135    7229 </w:t>
      </w:r>
      <w:r w:rsidRPr="00CC6A7C">
        <w:rPr>
          <w:rFonts w:ascii="Courier New" w:hAnsi="Courier New" w:cs="Courier New"/>
          <w:sz w:val="20"/>
          <w:lang w:val="fr-FR"/>
        </w:rPr>
        <w:tab/>
      </w:r>
    </w:p>
    <w:p w14:paraId="28883408" w14:textId="77777777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COM223 COMMUNICATIONS     2.7    </w:t>
      </w:r>
      <w:r>
        <w:rPr>
          <w:rFonts w:ascii="Courier New" w:hAnsi="Courier New" w:cs="Courier New"/>
          <w:sz w:val="20"/>
        </w:rPr>
        <w:tab/>
        <w:t xml:space="preserve">AP142     SALLY ALI      139    7201 </w:t>
      </w:r>
    </w:p>
    <w:p w14:paraId="0C40D21A" w14:textId="77777777" w:rsidR="0002765D" w:rsidRDefault="0002765D" w:rsidP="000276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MAT111 MATHEMATICS        3.0    </w:t>
      </w:r>
      <w:r>
        <w:rPr>
          <w:rFonts w:ascii="Courier New" w:hAnsi="Courier New" w:cs="Courier New"/>
          <w:sz w:val="20"/>
        </w:rPr>
        <w:tab/>
        <w:t xml:space="preserve">CS153     KRIS GOLLY     130    7255 </w:t>
      </w:r>
    </w:p>
    <w:p w14:paraId="2DC8F5F4" w14:textId="77777777" w:rsidR="0002765D" w:rsidRDefault="0002765D" w:rsidP="0002765D">
      <w:pPr>
        <w:rPr>
          <w:rFonts w:ascii="Courier New" w:hAnsi="Courier New" w:cs="Courier New"/>
          <w:sz w:val="20"/>
        </w:rPr>
      </w:pPr>
    </w:p>
    <w:p w14:paraId="0A9D9DB7" w14:textId="77777777" w:rsidR="0002765D" w:rsidRDefault="0002765D" w:rsidP="0002765D">
      <w:r>
        <w:t>IMPORTANT NOTE:</w:t>
      </w:r>
    </w:p>
    <w:p w14:paraId="5BB8353E" w14:textId="77777777" w:rsidR="0002765D" w:rsidRDefault="0002765D" w:rsidP="0002765D"/>
    <w:p w14:paraId="44DF7B77" w14:textId="4ABCF3E0" w:rsidR="0002765D" w:rsidRDefault="0002765D" w:rsidP="0002765D">
      <w:r>
        <w:rPr>
          <w:highlight w:val="yellow"/>
        </w:rPr>
        <w:t xml:space="preserve">The system is restricted to producing this one form or report. This was done </w:t>
      </w:r>
      <w:r w:rsidR="003E45DA">
        <w:rPr>
          <w:highlight w:val="yellow"/>
        </w:rPr>
        <w:t>to</w:t>
      </w:r>
      <w:r>
        <w:rPr>
          <w:highlight w:val="yellow"/>
        </w:rPr>
        <w:t xml:space="preserve"> keep the process needed to develop a database as simple as possible for the first go through.</w:t>
      </w:r>
    </w:p>
    <w:p w14:paraId="3A552C8B" w14:textId="77777777" w:rsidR="00C0364C" w:rsidRDefault="00C0364C" w:rsidP="003E45DA">
      <w:pPr>
        <w:rPr>
          <w:rFonts w:eastAsia="Times New Roman"/>
          <w:sz w:val="24"/>
          <w:szCs w:val="24"/>
        </w:rPr>
      </w:pPr>
    </w:p>
    <w:p w14:paraId="65A2918B" w14:textId="617ACF02" w:rsidR="00C0364C" w:rsidRDefault="00C0364C" w:rsidP="003E45DA">
      <w:pPr>
        <w:rPr>
          <w:rFonts w:eastAsia="Times New Roman"/>
          <w:sz w:val="24"/>
          <w:szCs w:val="24"/>
        </w:rPr>
      </w:pPr>
      <w:r w:rsidRPr="003456C1">
        <w:rPr>
          <w:rFonts w:eastAsia="Times New Roman"/>
          <w:b/>
          <w:bCs/>
          <w:sz w:val="36"/>
          <w:szCs w:val="36"/>
        </w:rPr>
        <w:t>Submission:</w:t>
      </w:r>
      <w:r>
        <w:rPr>
          <w:rFonts w:eastAsia="Times New Roman"/>
          <w:sz w:val="24"/>
          <w:szCs w:val="24"/>
        </w:rPr>
        <w:t xml:space="preserve"> Produce a</w:t>
      </w:r>
      <w:r w:rsidR="009A171C">
        <w:rPr>
          <w:rFonts w:eastAsia="Times New Roman"/>
          <w:sz w:val="24"/>
          <w:szCs w:val="24"/>
        </w:rPr>
        <w:t xml:space="preserve"> </w:t>
      </w:r>
      <w:r w:rsidR="00B4216D">
        <w:rPr>
          <w:rFonts w:eastAsia="Times New Roman"/>
          <w:sz w:val="24"/>
          <w:szCs w:val="24"/>
        </w:rPr>
        <w:t>semi final</w:t>
      </w:r>
      <w:r>
        <w:rPr>
          <w:rFonts w:eastAsia="Times New Roman"/>
          <w:sz w:val="24"/>
          <w:szCs w:val="24"/>
        </w:rPr>
        <w:t xml:space="preserve"> Entity Attribute list for the above system.</w:t>
      </w:r>
      <w:r w:rsidR="00E0644C">
        <w:rPr>
          <w:rFonts w:eastAsia="Times New Roman"/>
          <w:sz w:val="24"/>
          <w:szCs w:val="24"/>
        </w:rPr>
        <w:t xml:space="preserve"> </w:t>
      </w:r>
      <w:r w:rsidR="00B4216D">
        <w:rPr>
          <w:rFonts w:eastAsia="Times New Roman"/>
          <w:sz w:val="24"/>
          <w:szCs w:val="24"/>
        </w:rPr>
        <w:t>It can show repeating groups</w:t>
      </w:r>
    </w:p>
    <w:p w14:paraId="3BA12FBF" w14:textId="77777777" w:rsidR="003B5E16" w:rsidRDefault="00DF2F65" w:rsidP="003E45DA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Put the attributes within the entity in a sensible business order. </w:t>
      </w:r>
    </w:p>
    <w:p w14:paraId="549B886E" w14:textId="719D7B71" w:rsidR="009B3460" w:rsidRDefault="00617BC6" w:rsidP="003B5E16"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Ex</w:t>
      </w:r>
      <w:r w:rsidR="00A06E50">
        <w:rPr>
          <w:rFonts w:eastAsia="Times New Roman"/>
          <w:sz w:val="24"/>
          <w:szCs w:val="24"/>
        </w:rPr>
        <w:t>a</w:t>
      </w:r>
      <w:r>
        <w:rPr>
          <w:rFonts w:eastAsia="Times New Roman"/>
          <w:sz w:val="24"/>
          <w:szCs w:val="24"/>
        </w:rPr>
        <w:t>mple</w:t>
      </w:r>
      <w:r w:rsidR="009B3460">
        <w:rPr>
          <w:rFonts w:eastAsia="Times New Roman"/>
          <w:sz w:val="24"/>
          <w:szCs w:val="24"/>
        </w:rPr>
        <w:tab/>
      </w:r>
      <w:r w:rsidR="003B5E16">
        <w:rPr>
          <w:rFonts w:eastAsia="Times New Roman"/>
          <w:sz w:val="24"/>
          <w:szCs w:val="24"/>
        </w:rPr>
        <w:t>STUD</w:t>
      </w:r>
      <w:r w:rsidR="00A06E50">
        <w:rPr>
          <w:rFonts w:eastAsia="Times New Roman"/>
          <w:sz w:val="24"/>
          <w:szCs w:val="24"/>
        </w:rPr>
        <w:t>ENTS</w:t>
      </w:r>
      <w:r w:rsidR="003B5E16">
        <w:rPr>
          <w:rFonts w:eastAsia="Times New Roman"/>
          <w:sz w:val="24"/>
          <w:szCs w:val="24"/>
        </w:rPr>
        <w:t>[</w:t>
      </w:r>
      <w:proofErr w:type="spellStart"/>
      <w:r w:rsidR="00A06E50">
        <w:rPr>
          <w:rFonts w:eastAsia="Times New Roman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>tid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fname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lname</w:t>
      </w:r>
      <w:proofErr w:type="spellEnd"/>
      <w:r w:rsidR="009B3460">
        <w:rPr>
          <w:rFonts w:eastAsia="Times New Roman"/>
          <w:sz w:val="24"/>
          <w:szCs w:val="24"/>
        </w:rPr>
        <w:t>, …. (phone), …</w:t>
      </w:r>
      <w:r w:rsidR="00A06E50">
        <w:rPr>
          <w:rFonts w:eastAsia="Times New Roman"/>
          <w:sz w:val="24"/>
          <w:szCs w:val="24"/>
        </w:rPr>
        <w:t>]</w:t>
      </w:r>
      <w:r>
        <w:rPr>
          <w:rFonts w:eastAsia="Times New Roman"/>
          <w:sz w:val="24"/>
          <w:szCs w:val="24"/>
        </w:rPr>
        <w:t xml:space="preserve"> </w:t>
      </w:r>
    </w:p>
    <w:p w14:paraId="1B28350E" w14:textId="4195853A" w:rsidR="00A06E50" w:rsidRDefault="00617BC6" w:rsidP="003B5E16">
      <w:pPr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and not </w:t>
      </w:r>
      <w:r w:rsidR="009B3460">
        <w:rPr>
          <w:rFonts w:eastAsia="Times New Roman"/>
          <w:sz w:val="24"/>
          <w:szCs w:val="24"/>
        </w:rPr>
        <w:tab/>
      </w:r>
      <w:r w:rsidR="00A06E50">
        <w:rPr>
          <w:rFonts w:eastAsia="Times New Roman"/>
          <w:sz w:val="24"/>
          <w:szCs w:val="24"/>
        </w:rPr>
        <w:t>STUD[</w:t>
      </w:r>
      <w:proofErr w:type="spellStart"/>
      <w:r>
        <w:rPr>
          <w:rFonts w:eastAsia="Times New Roman"/>
          <w:sz w:val="24"/>
          <w:szCs w:val="24"/>
        </w:rPr>
        <w:t>fname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stid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 w:rsidR="003B5E16">
        <w:rPr>
          <w:rFonts w:eastAsia="Times New Roman"/>
          <w:sz w:val="24"/>
          <w:szCs w:val="24"/>
        </w:rPr>
        <w:t>lname</w:t>
      </w:r>
      <w:proofErr w:type="spellEnd"/>
      <w:r w:rsidR="00A06E50">
        <w:rPr>
          <w:rFonts w:eastAsia="Times New Roman"/>
          <w:sz w:val="24"/>
          <w:szCs w:val="24"/>
        </w:rPr>
        <w:t>, postcode, phone, street …]</w:t>
      </w:r>
      <w:r w:rsidR="00C0364C">
        <w:rPr>
          <w:rFonts w:eastAsia="Times New Roman"/>
          <w:sz w:val="24"/>
          <w:szCs w:val="24"/>
        </w:rPr>
        <w:br/>
      </w:r>
    </w:p>
    <w:p w14:paraId="0500D76B" w14:textId="17ED3958" w:rsidR="00DE0952" w:rsidRDefault="009B3460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Hint</w:t>
      </w:r>
      <w:r w:rsidR="00F802DE">
        <w:rPr>
          <w:rFonts w:eastAsia="Times New Roman"/>
          <w:sz w:val="24"/>
          <w:szCs w:val="24"/>
        </w:rPr>
        <w:t xml:space="preserve">: </w:t>
      </w:r>
      <w:r w:rsidR="00DE0952">
        <w:rPr>
          <w:rFonts w:eastAsia="Times New Roman"/>
          <w:sz w:val="24"/>
          <w:szCs w:val="24"/>
        </w:rPr>
        <w:t xml:space="preserve">Process </w:t>
      </w:r>
      <w:r w:rsidR="00F802DE">
        <w:rPr>
          <w:rFonts w:eastAsia="Times New Roman"/>
          <w:sz w:val="24"/>
          <w:szCs w:val="24"/>
        </w:rPr>
        <w:t xml:space="preserve">you might want to use </w:t>
      </w:r>
      <w:r w:rsidR="00DE0952">
        <w:rPr>
          <w:rFonts w:eastAsia="Times New Roman"/>
          <w:sz w:val="24"/>
          <w:szCs w:val="24"/>
        </w:rPr>
        <w:t>to solve</w:t>
      </w:r>
      <w:r w:rsidR="009A171C">
        <w:rPr>
          <w:rFonts w:eastAsia="Times New Roman"/>
          <w:sz w:val="24"/>
          <w:szCs w:val="24"/>
        </w:rPr>
        <w:t xml:space="preserve"> </w:t>
      </w:r>
      <w:r w:rsidR="00F802DE">
        <w:rPr>
          <w:rFonts w:eastAsia="Times New Roman"/>
          <w:sz w:val="24"/>
          <w:szCs w:val="24"/>
        </w:rPr>
        <w:t xml:space="preserve">the requirements </w:t>
      </w:r>
      <w:r w:rsidR="009A171C">
        <w:rPr>
          <w:rFonts w:eastAsia="Times New Roman"/>
          <w:sz w:val="24"/>
          <w:szCs w:val="24"/>
        </w:rPr>
        <w:t>…</w:t>
      </w:r>
    </w:p>
    <w:p w14:paraId="367DFEC0" w14:textId="69E1E7E5" w:rsidR="00381C6C" w:rsidRDefault="00381C6C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STEP 1 -- IDENTIFY ATTRIBUTES </w:t>
      </w:r>
    </w:p>
    <w:p w14:paraId="1A8A28D7" w14:textId="12D9F4FE" w:rsidR="007B3764" w:rsidRDefault="007B3764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 College Name</w:t>
      </w:r>
    </w:p>
    <w:p w14:paraId="736B0B8C" w14:textId="3767E9CE" w:rsidR="007B3764" w:rsidRDefault="007B3764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 Date</w:t>
      </w:r>
    </w:p>
    <w:p w14:paraId="2881518A" w14:textId="179A18DB" w:rsidR="007B3764" w:rsidRDefault="007B3764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 Campus Name</w:t>
      </w:r>
    </w:p>
    <w:p w14:paraId="0DB8480D" w14:textId="4448A82D" w:rsidR="007B3764" w:rsidRDefault="007B3764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 Student Number</w:t>
      </w:r>
    </w:p>
    <w:p w14:paraId="3268AD60" w14:textId="16485643" w:rsidR="007B3764" w:rsidRDefault="007B3764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 GPA</w:t>
      </w:r>
    </w:p>
    <w:p w14:paraId="7021FFDC" w14:textId="375545CA" w:rsidR="007B3764" w:rsidRDefault="007B3764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 Student name</w:t>
      </w:r>
    </w:p>
    <w:p w14:paraId="6A1C9E89" w14:textId="5E725BCA" w:rsidR="007B3764" w:rsidRDefault="007B3764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7. Address</w:t>
      </w:r>
    </w:p>
    <w:p w14:paraId="6E3B2447" w14:textId="1312DF09" w:rsidR="007B3764" w:rsidRDefault="007B3764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8. City</w:t>
      </w:r>
    </w:p>
    <w:p w14:paraId="56031F1B" w14:textId="5252B460" w:rsidR="001524C0" w:rsidRDefault="001524C0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9. Province</w:t>
      </w:r>
    </w:p>
    <w:p w14:paraId="49DEABA7" w14:textId="314B153A" w:rsidR="001524C0" w:rsidRDefault="001524C0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10. Postal Code</w:t>
      </w:r>
    </w:p>
    <w:p w14:paraId="287A26E4" w14:textId="51F51AFD" w:rsidR="001524C0" w:rsidRDefault="001524C0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11. Phone number</w:t>
      </w:r>
    </w:p>
    <w:p w14:paraId="22A41685" w14:textId="39E21068" w:rsidR="001524C0" w:rsidRDefault="001524C0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12. Course Code</w:t>
      </w:r>
    </w:p>
    <w:p w14:paraId="2568EE6E" w14:textId="7164B4EB" w:rsidR="001524C0" w:rsidRDefault="001524C0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13. Course Description</w:t>
      </w:r>
    </w:p>
    <w:p w14:paraId="73164DFB" w14:textId="506FEC07" w:rsidR="001524C0" w:rsidRDefault="001524C0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14. Grade</w:t>
      </w:r>
    </w:p>
    <w:p w14:paraId="04E3C24B" w14:textId="5EAA2147" w:rsidR="001524C0" w:rsidRPr="001524C0" w:rsidRDefault="001524C0" w:rsidP="001524C0">
      <w:r>
        <w:t>15. Faculty Number</w:t>
      </w:r>
    </w:p>
    <w:p w14:paraId="5F2A9860" w14:textId="7E76D023" w:rsidR="001524C0" w:rsidRDefault="001524C0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16. Faculty Name</w:t>
      </w:r>
    </w:p>
    <w:p w14:paraId="49B340C9" w14:textId="594B1A34" w:rsidR="001524C0" w:rsidRDefault="001524C0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17. Faculty Office</w:t>
      </w:r>
    </w:p>
    <w:p w14:paraId="60275D7B" w14:textId="76AB2FC8" w:rsidR="001524C0" w:rsidRDefault="001524C0" w:rsidP="00DE0952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18. Faculty Phone</w:t>
      </w:r>
    </w:p>
    <w:p w14:paraId="539F5A10" w14:textId="77777777" w:rsidR="001524C0" w:rsidRPr="007B3764" w:rsidRDefault="001524C0" w:rsidP="00DE0952">
      <w:pPr>
        <w:rPr>
          <w:rFonts w:eastAsia="Times New Roman"/>
          <w:sz w:val="24"/>
          <w:szCs w:val="24"/>
        </w:rPr>
      </w:pPr>
    </w:p>
    <w:p w14:paraId="1AA2E059" w14:textId="13935261" w:rsidR="00381C6C" w:rsidRDefault="00381C6C" w:rsidP="00381C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2 -- IDENTIFY ENTITIES</w:t>
      </w:r>
    </w:p>
    <w:p w14:paraId="15CBFF13" w14:textId="0A1AFD9D" w:rsidR="00D9404D" w:rsidRDefault="000365AA" w:rsidP="000365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65AA">
        <w:rPr>
          <w:sz w:val="24"/>
          <w:szCs w:val="24"/>
        </w:rPr>
        <w:t>College Name does not need to be printed</w:t>
      </w:r>
      <w:r>
        <w:rPr>
          <w:sz w:val="24"/>
          <w:szCs w:val="24"/>
        </w:rPr>
        <w:t xml:space="preserve"> (due to preprinted paper)</w:t>
      </w:r>
    </w:p>
    <w:p w14:paraId="48803352" w14:textId="75C83CEB" w:rsidR="000365AA" w:rsidRDefault="000365AA" w:rsidP="000365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Today’s date does not need to be printed</w:t>
      </w:r>
    </w:p>
    <w:p w14:paraId="1DD5ED2C" w14:textId="4EF967BB" w:rsidR="00B16532" w:rsidRDefault="00B16532" w:rsidP="000365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7-10 does not need to be stored</w:t>
      </w:r>
    </w:p>
    <w:p w14:paraId="510D3FAF" w14:textId="1123F3E5" w:rsidR="00B16532" w:rsidRDefault="00B16532" w:rsidP="000365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can be more thana 1 phone number</w:t>
      </w:r>
    </w:p>
    <w:p w14:paraId="2B505EC7" w14:textId="77777777" w:rsidR="00B16532" w:rsidRPr="000365AA" w:rsidRDefault="00B16532" w:rsidP="000365AA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75856C94" w14:textId="6D852C5C" w:rsidR="00381C6C" w:rsidRDefault="00381C6C" w:rsidP="00381C6C">
      <w:r>
        <w:t>STEP 3 -- LIST ATTRIBUTES WITH THE ENTITIES</w:t>
      </w:r>
      <w:r w:rsidR="00E9654C">
        <w:t xml:space="preserve"> and show repeating data within the entities</w:t>
      </w:r>
    </w:p>
    <w:p w14:paraId="3831950C" w14:textId="153E00D2" w:rsidR="00935E67" w:rsidRDefault="00935E67" w:rsidP="00381C6C">
      <w:proofErr w:type="gramStart"/>
      <w:r>
        <w:t>STUDENTS[</w:t>
      </w:r>
      <w:proofErr w:type="gramEnd"/>
      <w:r w:rsidR="005B63A3">
        <w:t>STID</w:t>
      </w:r>
      <w:r>
        <w:t xml:space="preserve">, </w:t>
      </w:r>
      <w:r w:rsidR="005B63A3">
        <w:t>NAME</w:t>
      </w:r>
      <w:r>
        <w:t xml:space="preserve">, </w:t>
      </w:r>
      <w:r w:rsidR="005B63A3">
        <w:t>ADDRESS</w:t>
      </w:r>
      <w:r>
        <w:t xml:space="preserve">, </w:t>
      </w:r>
      <w:r w:rsidR="005B63A3">
        <w:t>CITY</w:t>
      </w:r>
      <w:r w:rsidR="001E7B19">
        <w:t xml:space="preserve">, </w:t>
      </w:r>
      <w:r w:rsidR="005B63A3">
        <w:t>PROV</w:t>
      </w:r>
      <w:r w:rsidR="001E7B19">
        <w:t>,</w:t>
      </w:r>
      <w:r w:rsidR="005B63A3">
        <w:t xml:space="preserve"> PCODE, (phone), </w:t>
      </w:r>
      <w:r w:rsidR="005C7DB0">
        <w:t>(</w:t>
      </w:r>
      <w:proofErr w:type="spellStart"/>
      <w:r w:rsidR="005C7DB0">
        <w:t>ccode</w:t>
      </w:r>
      <w:proofErr w:type="spellEnd"/>
      <w:r w:rsidR="005C7DB0">
        <w:t xml:space="preserve">, </w:t>
      </w:r>
      <w:proofErr w:type="spellStart"/>
      <w:r w:rsidR="005C7DB0">
        <w:t>cdsc</w:t>
      </w:r>
      <w:proofErr w:type="spellEnd"/>
      <w:r w:rsidR="005C7DB0">
        <w:t>, grade)</w:t>
      </w:r>
      <w:r>
        <w:t>]</w:t>
      </w:r>
    </w:p>
    <w:p w14:paraId="3E3EDBBF" w14:textId="1EF320A0" w:rsidR="005B63A3" w:rsidRDefault="005B63A3" w:rsidP="00381C6C">
      <w:proofErr w:type="gramStart"/>
      <w:r>
        <w:t>FACULTY[</w:t>
      </w:r>
      <w:proofErr w:type="gramEnd"/>
      <w:r>
        <w:t>FACNO, FACNAME, FOFFICE, FPHONE]</w:t>
      </w:r>
    </w:p>
    <w:p w14:paraId="6E8B667D" w14:textId="74E7A9EA" w:rsidR="009A171C" w:rsidRDefault="009A171C" w:rsidP="00381C6C"/>
    <w:sectPr w:rsidR="009A171C" w:rsidSect="00C77A1C">
      <w:footerReference w:type="default" r:id="rId41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F7F79" w14:textId="77777777" w:rsidR="00081FCD" w:rsidRDefault="00081FCD" w:rsidP="00B96716">
      <w:r>
        <w:separator/>
      </w:r>
    </w:p>
  </w:endnote>
  <w:endnote w:type="continuationSeparator" w:id="0">
    <w:p w14:paraId="1A2C13DF" w14:textId="77777777" w:rsidR="00081FCD" w:rsidRDefault="00081FCD" w:rsidP="00B96716">
      <w:r>
        <w:continuationSeparator/>
      </w:r>
    </w:p>
  </w:endnote>
  <w:endnote w:type="continuationNotice" w:id="1">
    <w:p w14:paraId="1912C5C5" w14:textId="77777777" w:rsidR="00081FCD" w:rsidRDefault="00081F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9CD74" w14:textId="2302E8C0" w:rsidR="002E7BEF" w:rsidRPr="00CD1E8B" w:rsidRDefault="002E7BEF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E9654C">
      <w:rPr>
        <w:rFonts w:cs="Arial"/>
        <w:noProof/>
        <w:sz w:val="16"/>
        <w:szCs w:val="16"/>
      </w:rPr>
      <w:t>Lab07-Entity attribute List Student Transcript application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7B3764">
      <w:rPr>
        <w:rFonts w:cs="Arial"/>
        <w:noProof/>
        <w:sz w:val="16"/>
        <w:szCs w:val="16"/>
      </w:rPr>
      <w:t>10 March 2022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 w:rsidR="008E1FCD"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0D6BA818" w14:textId="77777777" w:rsidR="002E7BEF" w:rsidRDefault="002E7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CF060" w14:textId="77777777" w:rsidR="00081FCD" w:rsidRDefault="00081FCD" w:rsidP="00B96716">
      <w:r>
        <w:separator/>
      </w:r>
    </w:p>
  </w:footnote>
  <w:footnote w:type="continuationSeparator" w:id="0">
    <w:p w14:paraId="0F3B2D5E" w14:textId="77777777" w:rsidR="00081FCD" w:rsidRDefault="00081FCD" w:rsidP="00B96716">
      <w:r>
        <w:continuationSeparator/>
      </w:r>
    </w:p>
  </w:footnote>
  <w:footnote w:type="continuationNotice" w:id="1">
    <w:p w14:paraId="296D42E1" w14:textId="77777777" w:rsidR="00081FCD" w:rsidRDefault="00081F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D7A9C"/>
    <w:multiLevelType w:val="hybridMultilevel"/>
    <w:tmpl w:val="2D5A2CA4"/>
    <w:lvl w:ilvl="0" w:tplc="FFFFFFFF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 w:val="0"/>
        <w:sz w:val="22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7B22D1"/>
    <w:multiLevelType w:val="hybridMultilevel"/>
    <w:tmpl w:val="206877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6C"/>
    <w:rsid w:val="0002765D"/>
    <w:rsid w:val="000365AA"/>
    <w:rsid w:val="00081FCD"/>
    <w:rsid w:val="000C4FFC"/>
    <w:rsid w:val="000F2B70"/>
    <w:rsid w:val="00123249"/>
    <w:rsid w:val="00135590"/>
    <w:rsid w:val="001524C0"/>
    <w:rsid w:val="00170D3B"/>
    <w:rsid w:val="001E7B19"/>
    <w:rsid w:val="00223CA2"/>
    <w:rsid w:val="002411EA"/>
    <w:rsid w:val="002E0602"/>
    <w:rsid w:val="002E7BEF"/>
    <w:rsid w:val="003456C1"/>
    <w:rsid w:val="0035705A"/>
    <w:rsid w:val="00365773"/>
    <w:rsid w:val="00380BCA"/>
    <w:rsid w:val="00381C6C"/>
    <w:rsid w:val="003B5E16"/>
    <w:rsid w:val="003C0292"/>
    <w:rsid w:val="003E45DA"/>
    <w:rsid w:val="00410691"/>
    <w:rsid w:val="004466A1"/>
    <w:rsid w:val="0046595F"/>
    <w:rsid w:val="00544309"/>
    <w:rsid w:val="00550722"/>
    <w:rsid w:val="00551FB6"/>
    <w:rsid w:val="005B4DAD"/>
    <w:rsid w:val="005B63A3"/>
    <w:rsid w:val="005C7DB0"/>
    <w:rsid w:val="005D1200"/>
    <w:rsid w:val="005D1A66"/>
    <w:rsid w:val="00617BC6"/>
    <w:rsid w:val="006251A1"/>
    <w:rsid w:val="00662B83"/>
    <w:rsid w:val="006973E7"/>
    <w:rsid w:val="007B356A"/>
    <w:rsid w:val="007B3764"/>
    <w:rsid w:val="007C2147"/>
    <w:rsid w:val="007E2261"/>
    <w:rsid w:val="00842D35"/>
    <w:rsid w:val="00870410"/>
    <w:rsid w:val="008B1318"/>
    <w:rsid w:val="008B7B5C"/>
    <w:rsid w:val="008E1FCD"/>
    <w:rsid w:val="00935E67"/>
    <w:rsid w:val="00937405"/>
    <w:rsid w:val="00943C0B"/>
    <w:rsid w:val="00955299"/>
    <w:rsid w:val="0098744E"/>
    <w:rsid w:val="009A171C"/>
    <w:rsid w:val="009B3460"/>
    <w:rsid w:val="009D20ED"/>
    <w:rsid w:val="00A06E50"/>
    <w:rsid w:val="00A408EC"/>
    <w:rsid w:val="00A52BA3"/>
    <w:rsid w:val="00A95473"/>
    <w:rsid w:val="00B16532"/>
    <w:rsid w:val="00B25A38"/>
    <w:rsid w:val="00B4216D"/>
    <w:rsid w:val="00B66CA4"/>
    <w:rsid w:val="00B840FE"/>
    <w:rsid w:val="00B96716"/>
    <w:rsid w:val="00B968C9"/>
    <w:rsid w:val="00BA647A"/>
    <w:rsid w:val="00C0364C"/>
    <w:rsid w:val="00C468BF"/>
    <w:rsid w:val="00C77A1C"/>
    <w:rsid w:val="00CD0754"/>
    <w:rsid w:val="00CD1E8B"/>
    <w:rsid w:val="00D57558"/>
    <w:rsid w:val="00D9404D"/>
    <w:rsid w:val="00DE0952"/>
    <w:rsid w:val="00DF2F65"/>
    <w:rsid w:val="00E0644C"/>
    <w:rsid w:val="00E4718B"/>
    <w:rsid w:val="00E634A7"/>
    <w:rsid w:val="00E81A10"/>
    <w:rsid w:val="00E9654C"/>
    <w:rsid w:val="00EA6F57"/>
    <w:rsid w:val="00EB7830"/>
    <w:rsid w:val="00EC2CDF"/>
    <w:rsid w:val="00EF4A4E"/>
    <w:rsid w:val="00F802DE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63906"/>
  <w15:docId w15:val="{FE4C92B5-02F7-4409-A4E2-7B96631F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1C6C"/>
    <w:rPr>
      <w:rFonts w:ascii="Calibri" w:eastAsiaTheme="minorHAns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C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Documents\Custom%20Office%20Templates\TARR-portrait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9:19:16.60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24575,'0'39'0,"2"0"0,9 53 0,-6-48 0,-1 0 0,-4 75 0,-1-59 0,-3-75-1365,0-7-5461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8:43:14.30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18 24575,'0'354'-1365,"0"-339"-5461</inkml:trace>
  <inkml:trace contextRef="#ctx0" brushRef="#br0" timeOffset="2035.84">301 1 24575,'0'3'0,"-1"1"0,0 0 0,0-1 0,0 1 0,0-1 0,-1 1 0,1-1 0,-1 0 0,0 1 0,0-1 0,0 0 0,-1 0 0,1-1 0,0 1 0,-1 0 0,0-1 0,0 1 0,0-1 0,-6 4 0,6-4 0,-1 0 0,1 1 0,0-1 0,-1 1 0,1 0 0,0 0 0,1 0 0,-1 1 0,1-1 0,-1 1 0,1-1 0,0 1 0,0 0 0,1 0 0,-1 0 0,-1 4 0,2 1 0,0-1 0,0 1 0,1-1 0,0 1 0,0-1 0,1 1 0,0-1 0,0 1 0,1-1 0,0 0 0,1 1 0,0-1 0,0 0 0,0-1 0,1 1 0,7 9 0,9 17 0,-16-26 0,1 0 0,-1 0 0,1 0 0,1-1 0,-1 0 0,12 10 0,-15-15 0,0-1 0,0 1 0,0-1 0,1 0 0,-1 0 0,0 0 0,1 0 0,-1 0 0,1-1 0,-1 1 0,1-1 0,0 1 0,-1-1 0,1 0 0,-1 0 0,1 0 0,-1-1 0,1 1 0,0-1 0,-1 1 0,1-1 0,-1 0 0,0 0 0,1 0 0,-1 0 0,0 0 0,1 0 0,2-3 0,1-1 0,1 1 0,-1-1 0,0-1 0,0 1 0,0-1 0,-1 0 0,0-1 0,0 1 0,0-1 0,5-11 0,-8 13 0,1 0 0,-1 1 0,0-1 0,-1 0 0,1 0 0,-1 0 0,0 0 0,0 0 0,-1 0 0,0-1 0,1 1 0,-2 0 0,1 0 0,-1 0 0,1 0 0,-1 0 0,-3-9 0,3 12 0,-1 0 0,1 1 0,0-1 0,0 0 0,-1 1 0,1-1 0,-1 1 0,1-1 0,-1 1 0,0 0 0,0 0 0,1-1 0,-1 1 0,0 1 0,0-1 0,0 0 0,0 0 0,0 1 0,0-1 0,0 1 0,0-1 0,-1 1 0,1 0 0,0 0 0,0 0 0,0 0 0,-3 1 0,-9 1 0,1 0 0,-1 1 0,-15 5 0,11-3 0,16-4-124,0-1 0,-1 1 0,1 0 0,0 0 0,0 0 0,1 0-1,-1 0 1,0 0 0,0 0 0,-2 2 0,-3 5-6702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8:43:10.46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24575,'0'3'0,"0"4"0,0 4 0,0 3 0,0 2 0,0 1 0,0 1 0,0 1 0,0-1 0,0 0 0,0 0 0,0 0 0,0 0 0,0 0 0,0-1 0,0-2-8191</inkml:trace>
  <inkml:trace contextRef="#ctx0" brushRef="#br0" timeOffset="2014.77">443 19 24575,'-20'0'0,"13"0"0,0-1 0,0 1 0,0 1 0,0-1 0,0 1 0,-10 3 0,15-3 0,0 0 0,0 0 0,1 0 0,-1 0 0,0 0 0,1 0 0,-1 1 0,0-1 0,1 1 0,0-1 0,-1 1 0,1-1 0,0 1 0,0 0 0,0 0 0,0 0 0,0-1 0,0 1 0,0 0 0,1 0 0,-1 0 0,1 0 0,0 0 0,-1 1 0,1-1 0,0 3 0,-1 8 0,1 0 0,0 0 0,3 16 0,-3-25 0,1-1 0,-1 1 0,1-1 0,0 0 0,0 1 0,0-1 0,0 0 0,1 0 0,-1 0 0,1 0 0,0 0 0,0 0 0,0 0 0,0-1 0,0 1 0,1-1 0,4 4 0,-6-5 0,0-1 0,1 1 0,-1-1 0,1 1 0,-1-1 0,0 0 0,1 0 0,-1 0 0,1 0 0,-1 0 0,1 0 0,-1 0 0,0 0 0,1 0 0,-1-1 0,1 1 0,-1-1 0,2 0 0,29-15 0,2-1 0,-30 16 0,1 0 0,-1 1 0,0-1 0,1 1 0,-1 0 0,0 0 0,1 0 0,-1 1 0,0 0 0,0 0 0,1 0 0,-1 0 0,0 0 0,0 1 0,0 0 0,0 0 0,0 0 0,-1 0 0,1 1 0,-1-1 0,1 1 0,-1 0 0,0 0 0,0 0 0,0 0 0,-1 1 0,1-1 0,-1 1 0,1-1 0,-1 1 0,-1 0 0,1 0 0,0 0 0,-1 0 0,0 1 0,1 6 0,2 1 0,-2-4 0,0 1 0,0-1 0,-1 1 0,0-1 0,0 12 0,-1-16 0,-1-1 0,0 0 0,0 1 0,0-1 0,0 1 0,0-1 0,-1 0 0,1 0 0,-1 0 0,0 0 0,0 0 0,0 0 0,0 0 0,0-1 0,-1 1 0,-3 2 0,0-1-91,1 0 0,-1 0 0,0-1 0,0 1 0,0-2 0,0 1 0,0-1 0,-1 0 0,1 0 0,-1 0 0,1-1 0,-1 0 0,0-1 0,-13 1 0,4-2-6735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8:43:06.43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67 24575,'0'318'-1365,"0"-302"-5461</inkml:trace>
  <inkml:trace contextRef="#ctx0" brushRef="#br0" timeOffset="2170.03">195 87 24575,'-6'31'0,"4"-28"0,1 0 0,0 1 0,1-1 0,-1 1 0,1-1 0,-1 1 0,1-1 0,0 5 0,1-7 0,-1 0 0,1 1 0,-1-1 0,1 0 0,-1 0 0,1 0 0,0 0 0,0 0 0,-1 0 0,1 0 0,0 0 0,0 0 0,0 0 0,0 0 0,0 0 0,0-1 0,0 1 0,0 0 0,1-1 0,-1 1 0,0-1 0,0 1 0,1-1 0,-1 0 0,0 1 0,0-1 0,2 0 0,19 3 0,0-2 0,0 0 0,0-1 0,33-5 0,3-5 0,-53 9 0,0 0 0,0-1 0,0 1 0,0-1 0,0-1 0,0 1 0,0-1 0,6-4 0,-9 4 0,1 0 0,-1 0 0,-1 0 0,1 0 0,0 0 0,-1 0 0,0-1 0,0 1 0,0 0 0,0-1 0,0 1 0,-1-1 0,1 1 0,-1-5 0,-2-58 0,0 42 0,2 84 0,-11 74 0,7-103-89,1-1-1,2 54 1,2-53-1008,-1-16-5729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8:43:02.92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0 24575,'3'50'0,"2"1"0,3-1 0,21 78 0,-28-123 0,6 41-1365</inkml:trace>
  <inkml:trace contextRef="#ctx0" brushRef="#br0" timeOffset="2101.53">283 0 24575,'10'8'0,"1"0"0,0-1 0,0 0 0,0-1 0,1 0 0,23 7 0,-14-4 0,-10-5 0,-1 1 0,0 0 0,0 0 0,0 1 0,-1 0 0,0 1 0,11 9 0,-18-13 0,0-1 0,0 0 0,0 1 0,-1-1 0,1 1 0,-1-1 0,1 1 0,-1 0 0,0 0 0,0-1 0,0 1 0,-1 0 0,1 0 0,-1 0 0,1 0 0,-1 0 0,0 0 0,0 0 0,0 0 0,-1 0 0,1 0 0,-1 0 0,0 0 0,1 0 0,-1 0 0,0 0 0,-1-1 0,1 1 0,-1 0 0,1-1 0,-1 1 0,-3 3 0,2-2 0,0 0 0,0 1 0,0-1 0,-1-1 0,0 1 0,0-1 0,0 1 0,0-1 0,0 0 0,-1-1 0,0 1 0,1-1 0,-1 0 0,0 0 0,0 0 0,0-1 0,0 1 0,0-1 0,0 0 0,-1-1 0,1 0 0,0 1 0,0-2 0,-7 0 0,33 1 0,-15 0 0,0-1 0,1 1 0,-1 0 0,0 0 0,0 1 0,0 0 0,0 0 0,0 0 0,0 1 0,-1 0 0,1 0 0,0 1 0,-1-1 0,8 6 0,-11-6 0,43 39 0,-43-39 0,0 0 0,0 0 0,-1 0 0,1 1 0,0-1 0,-1 1 0,0-1 0,0 1 0,0 0 0,0-1 0,0 1 0,0 0 0,-1 0 0,1 0 0,-1 0 0,0-1 0,0 1 0,0 3 0,0-4 0,-1-1 0,1 0 0,-1 1 0,0-1 0,1 0 0,-1 1 0,0-1 0,0 0 0,0 0 0,0 0 0,0 0 0,0 0 0,0 0 0,0 0 0,0 0 0,-1-1 0,1 1 0,0 0 0,0-1 0,-2 1 0,-35 11 0,13-5 0,17-3-195,0-1 0,-1-1 0,0 1 0,0-1 0,0-1 0,-10 1 0,4-1-6631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8:42:58.01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 1 24575,'0'335'0,"0"-334"23,0-1-73,0 1 1,0-1-1,0 1 1,1-1-1,-1 0 1,0 1-1,0-1 0,0 1 1,0-1-1,0 1 1,0-1-1,-1 0 1,1 1-1,0-1 0,0 1 1,0-1-1,0 0 1,0 1-1,-1-1 1,1 1-1,0-1 0,0 0 1,0 1-1,-1-1 1,1 0-1,0 1 1,-1-1-1</inkml:trace>
  <inkml:trace contextRef="#ctx0" brushRef="#br0" timeOffset="1642.53">339 159 24575,'20'1'0,"1"0"0,-1 1 0,22 6 0,-33-6 0,1 0 0,-1 1 0,0 0 0,0 1 0,0 0 0,0 1 0,-1-1 0,13 11 0,-19-13 0,0 0 0,0 0 0,0 1 0,-1-1 0,1 1 0,0-1 0,-1 1 0,0 0 0,0-1 0,0 1 0,0 0 0,0 0 0,0 0 0,-1 0 0,1 0 0,-1 0 0,0 0 0,0 0 0,0 0 0,0 0 0,-1 0 0,0 4 0,0-4 0,0 1 0,0-1 0,0 1 0,0-1 0,-1 1 0,1-1 0,-1 0 0,0 0 0,0 0 0,0 0 0,0 0 0,0 0 0,-1 0 0,0-1 0,1 0 0,-1 1 0,-6 3 0,-22 8 0,24-12 0,0 1 0,0 0 0,1 0 0,-1 0 0,1 1 0,0 0 0,0 0 0,0 1 0,1-1 0,-9 11 0,13-15 0,1 0 0,0 1 0,-1-1 0,1 0 0,0 1 0,0-1 0,-1 0 0,1 1 0,0-1 0,0 1 0,-1-1 0,1 1 0,0-1 0,0 0 0,0 1 0,0-1 0,0 1 0,0-1 0,0 1 0,-1-1 0,1 1 0,1-1 0,-1 1 0,0-1 0,0 1 0,0-1 0,0 1 0,0-1 0,0 0 0,0 1 0,1-1 0,-1 1 0,0 0 0,17 3 0,21-10 0,40-20 0,-60 18 0,0 2 0,0 0 0,0 1 0,1 1 0,0 0 0,21 0 0,-16 5 137,26-1 13,-48 0-229,0 0 0,0 0 1,0 0-1,0-1 1,-1 1-1,1-1 0,0 1 1,0-1-1,-1 0 0,1 0 1,0 0-1,-1 0 0,1 0 1,-1 0-1,1 0 0,-1 0 1,0-1-1,1 1 0,-1-1 1,2-2-1,1-7-6747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8:42:55.43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1 24575,'-1'112'0,"3"121"0,0-215-1365,2-3-5461</inkml:trace>
  <inkml:trace contextRef="#ctx0" brushRef="#br0" timeOffset="1045.87">320 35 24575,'0'3'0,"0"4"0,0 4 0,0 3 0,0 2 0,0 1 0,0 1 0,0 1 0,0-1 0,0 0 0,0 0 0,0 0 0,0 0 0,0 0 0,0 0 0,3-4 0,1-3-8191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8:48:22.13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24575,'0'426'0,"1"-415"0,0 1 0,1-1 0,0 0 0,1 0 0,6 14 0,-5-13 0,0 1 0,-1-1 0,3 25 0,-5-33 0,-1 2 0,0-1 0,0 1 0,1-1 0,0 1 0,0-1 0,1 1 0,2 7 0,-3-12 0,0 0 0,-1 0 0,1 0 0,-1 0 0,1-1 0,0 1 0,0 0 0,-1 0 0,1-1 0,0 1 0,0-1 0,0 1 0,0-1 0,0 1 0,0-1 0,0 1 0,2 0 0,-1-1 0,1 0 0,-1 0 0,0 0 0,1 0 0,-1 0 0,0-1 0,1 1 0,-1-1 0,0 1 0,0-1 0,3-1 0,32-17 0,-29 14 0,-1 1 0,1 0 0,0 0 0,12-3 0,15-1 0,0 2 0,0 1 0,37 0 0,110 6 0,-67 1 0,449 40 0,-331-19 0,-120-13 0,142 15 0,-169-18 0,143-6 0,-104-3 0,-113 2 0,-7 1 0,1-1 0,0 0 0,0-1 0,0 1 0,0-1 0,-1 0 0,8-2 0,-11 2 0,-1 0 0,1 0 0,0-1 0,-1 1 0,1 0 0,-1 0 0,1-1 0,-1 1 0,0-1 0,0 1 0,0-1 0,1 0 0,-1 0 0,-1 1 0,1-1 0,0 0 0,0 0 0,-1 0 0,1 0 0,-1 0 0,1 0 0,-1 0 0,0 0 0,0 0 0,0-2 0,-1-196 0,-1 79 0,3 66 0,1 31 0,-2 0 0,0 0 0,-2 0 0,0 0 0,-8-30 0,9 52 0,0 0 0,0-1 0,0 1 0,0 0 0,-1 0 0,1 0 0,0 0 0,-1 0 0,0 0 0,1 0 0,-1 1 0,0-1 0,0 0 0,0 1 0,0 0 0,0-1 0,0 1 0,0 0 0,-1 0 0,1 0 0,0 0 0,-1 1 0,1-1 0,-1 1 0,1-1 0,0 1 0,-1 0 0,-3 0 0,-8 0 0,-1 1 0,1 1 0,-27 6 0,8-2 0,-174 38 0,156-29 0,0-3 0,-2-2 0,-69 3 0,-297-14 0,272-8 0,4 0 0,76 9 0,-94-2 0,131-1 0,0 0 0,0-2 0,-39-12 0,37 9 0,-1 2 0,0 2 0,0 0 0,0 3 0,-56 3 0,-62-3 0,149 0-45,-1 1-1,1-1 1,-1 1-1,1-1 1,-1 0-1,1 0 1,0 0-1,-1 0 1,1-1-1,0 1 1,0 0-1,0-1 1,0 0-1,0 1 1,0-1-1,0 0 1,0 0-1,1 0 1,-1 0-1,1-1 1,0 1-1,-1 0 1,1 0-1,0-1 0,0 1 1,0-1-1,1 1 1,-1-1-1,0-3 1,0-7-6781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8:48:29.92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20 553 24575,'-14'-208'0,"9"145"0,5-80 0,1 61 0,-1 80 0,0 0 0,0 0 0,0 0 0,0 0 0,0 0 0,0-1 0,1 1 0,-1 0 0,1 0 0,0 0 0,0 0 0,0 0 0,0 0 0,0 0 0,0 1 0,0-1 0,0 0 0,1 0 0,-1 1 0,1-1 0,-1 1 0,1-1 0,0 1 0,-1 0 0,4-2 0,-1 2 0,1-1 0,-1 1 0,1 0 0,-1 0 0,1 0 0,0 1 0,-1 0 0,1 0 0,0 0 0,9 2 0,-4-1 0,-1 2 0,1-1 0,-1 1 0,0 1 0,0 0 0,0 0 0,14 9 0,55 45 0,-65-48 0,-9-6 0,-1-1 0,1 1 0,-1-1 0,0 1 0,-1 0 0,1 0 0,-1 0 0,1 0 0,-1 1 0,0-1 0,-1 1 0,1-1 0,-1 1 0,0 0 0,0-1 0,0 7 0,0 5 0,0 0 0,-2 0 0,-3 24 0,3-35 0,0 0 0,-1-1 0,1 1 0,-1-1 0,0 1 0,-1-1 0,1 0 0,-1 0 0,0 0 0,0 0 0,0 0 0,0-1 0,-1 1 0,1-1 0,-1 0 0,0 0 0,0 0 0,0-1 0,-5 3 0,0 0 0,1-1 0,-1 0 0,-1 0 0,1-1 0,0 0 0,-1-1 0,0 0 0,-14 1 0,19-3-195,-1-1 0,0 1 0,1-1 0,0 0 0,-1 0 0,-7-3 0,2 0-6631</inkml:trace>
  <inkml:trace contextRef="#ctx0" brushRef="#br0" timeOffset="1556.92">584 516 24575,'0'-34'0,"1"-6"0,-2 1 0,-9-61 0,5 72 0,2 1 0,2-1 0,0-1 0,4-35 0,-3 63 0,0-1 0,0 0 0,0 1 0,0 0 0,1-1 0,-1 1 0,1-1 0,-1 1 0,1-1 0,-1 1 0,1 0 0,0-1 0,-1 1 0,1 0 0,0-1 0,0 1 0,0 0 0,0 0 0,0 0 0,0 0 0,0 0 0,1 0 0,-1 0 0,0 1 0,0-1 0,1 0 0,-1 0 0,1 1 0,-1-1 0,1 1 0,-1 0 0,0-1 0,1 1 0,-1 0 0,1 0 0,-1 0 0,1 0 0,-1 0 0,3 0 0,6 2 0,1 0 0,-1 1 0,0 0 0,18 8 0,3 0 0,8-7 0,-28-3 0,0 0 0,0 0 0,14 4 0,-23-4 0,1 0 0,-1-1 0,0 1 0,0 0 0,0 0 0,0 0 0,0 1 0,0-1 0,0 0 0,-1 1 0,1-1 0,0 1 0,-1 0 0,1-1 0,-1 1 0,1 0 0,-1 0 0,0 0 0,0 0 0,2 4 0,-3-5-59,0 1 0,0-1-1,0 0 1,0 0-1,0 1 1,0-1 0,0 0-1,0 0 1,-1 1 0,1-1-1,0 0 1,-1 0 0,1 0-1,-1 1 1,1-1-1,-1 0 1,0 0 0,1 0-1,-1 0 1,0 0 0,0 0-1,-1 1 1,-5 6-6767</inkml:trace>
  <inkml:trace contextRef="#ctx0" brushRef="#br0" timeOffset="2942.3">1080 516 24575,'-1'-13'0,"-1"1"0,0-1 0,0 1 0,-2 0 0,-4-13 0,4 12 0,0-1 0,1 1 0,-4-26 0,7 31 0,-1-75 0,1 75 0,1 1 0,0 0 0,0 0 0,1 0 0,0 0 0,0 0 0,0 0 0,1 1 0,4-9 0,-1 10 0,0 0 0,0 0 0,1 0 0,-1 0 0,1 1 0,0 0 0,0 1 0,0 0 0,1 0 0,-1 0 0,9-1 0,-12 3 0,-1 1 0,1 0 0,0 1 0,-1-1 0,1 0 0,-1 1 0,1 0 0,-1 0 0,1 0 0,-1 0 0,0 1 0,1-1 0,-1 1 0,0 0 0,0 0 0,0 0 0,0 0 0,0 0 0,-1 1 0,1-1 0,-1 1 0,0 0 0,3 4 0,5 7 0,-2 1 0,0 0 0,11 29 0,-2-5 0,-8-22 0,-2 0 0,7 20 0,-13-32 0,1 0 0,-1 0 0,0 0 0,0 0 0,-1 0 0,1 0 0,-1 0 0,0 0 0,-1 0 0,1 1 0,-1-1 0,-3 9 0,2-10 0,0-1 0,0 0 0,-1 0 0,1 0 0,-1 0 0,0 0 0,0 0 0,0-1 0,0 1 0,0-1 0,0 0 0,-1 0 0,1 0 0,-1-1 0,-6 3 0,3-1 0,-1-1 0,1 0 0,-1 0 0,1 0 0,-1-1 0,0 0 0,-7-1 0,0-2-1365,4-2-5461</inkml:trace>
  <inkml:trace contextRef="#ctx0" brushRef="#br0" timeOffset="4406.5">1660 480 24575,'0'-5'0,"0"0"0,1 1 0,-1-1 0,1 0 0,0 1 0,1-1 0,-1 1 0,1-1 0,-1 1 0,1 0 0,1 0 0,-1 0 0,0 0 0,1 0 0,0 0 0,6-5 0,-3 3 0,0 1 0,1 0 0,0 1 0,0-1 0,0 1 0,0 1 0,1-1 0,13-3 0,-13 3 0,1 0 0,-1 0 0,13-9 0,-15 8 0,1 1 0,-1 1 0,0-1 0,1 1 0,0 0 0,13-4 0,-18 7 0,0 0 0,1 0 0,-1 0 0,1 0 0,-1 0 0,1 1 0,-1-1 0,0 1 0,1-1 0,-1 1 0,0 0 0,0 0 0,1 0 0,-1 0 0,0 0 0,0 0 0,0 1 0,0-1 0,0 1 0,-1 0 0,1-1 0,0 1 0,-1 0 0,1 0 0,1 4 0,2 3 0,-1 1 0,0 0 0,-1 0 0,0 0 0,-1 0 0,0 1 0,-1-1 0,1 18 0,0-11 0,-2-11 0,2 3 0,-2 0 0,1 0 0,-1 0 0,-2 14 0,2-21 0,-1 1 0,1-1 0,-1 0 0,0 1 0,0-1 0,0 0 0,0 1 0,-1-1 0,1 0 0,0 0 0,-1 0 0,1 0 0,-1 0 0,0 0 0,0-1 0,0 1 0,0-1 0,0 1 0,0-1 0,-4 3 0,-21 9 0,16-6 0,0-1 0,-1 0 0,0-1 0,-22 6 0,31-11 0,1 1 0,-1-1 0,0 1 0,0-1 0,0 0 0,1 0 0,-1 0 0,0-1 0,0 1 0,0-1 0,1 1 0,-1-1 0,0 0 0,1 0 0,-1 0 0,0-1 0,1 1 0,0 0 0,-1-1 0,1 0 0,0 1 0,0-1 0,0 0 0,0 0 0,0 0 0,-3-5 0,0 0-136,1 0-1,0-1 1,0 1-1,0-1 1,1 0-1,0 0 1,1 0-1,0 0 0,-2-11 1,3 3-6690</inkml:trace>
  <inkml:trace contextRef="#ctx0" brushRef="#br0" timeOffset="5898.28">1855 270 24575,'2'5'0,"-1"0"0,1 0 0,0 0 0,0 0 0,0-1 0,1 1 0,-1-1 0,7 8 0,3 6 0,49 85 0,-16-28 0,-37-61 0,-4-7 0,0 1 0,-1-1 0,0 1 0,0-1 0,0 1 0,-1 0 0,0 0 0,-1 0 0,1 16 0,-2-13 0,0 0 0,-1 0 0,0 0 0,-1 0 0,0-1 0,-8 22 0,8-26 0,-1-1 0,0 1 0,0 0 0,0-1 0,-1 0 0,0 1 0,0-1 0,0-1 0,0 1 0,-1-1 0,0 1 0,0-1 0,-7 4 0,-16 9 157,21-12-309,0 1 0,-1-2-1,0 1 1,0-1 0,-1 0 0,1-1 0,-1 0-1,0 0 1,-10 1 0,5-3-6674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9:19:20.67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160 0 24575,'5'1'0,"0"-1"0,0 1 0,0 0 0,0 1 0,0-1 0,0 1 0,-1 0 0,1 0 0,8 6 0,40 29 0,-43-28 0,7 6 0,-1 1 0,0 0 0,-2 2 0,0-1 0,0 2 0,-2 0 0,0 1 0,14 33 0,-23-45 0,-1 0 0,0-1 0,0 1 0,-1 0 0,0 0 0,0 0 0,0 0 0,-1 0 0,-1 0 0,1 0 0,-1 0 0,-1 0 0,0 0 0,0-1 0,0 1 0,-1 0 0,0-1 0,-4 8 0,-1 0 0,-1 0 0,0 0 0,-1-1 0,-1 0 0,0-1 0,-1 0 0,-18 16 0,11-15 0,-1-1 0,0-1 0,-1 0 0,0-2 0,-1-1 0,0 0 0,0-1 0,-1-2 0,-44 8 0,64-14 0,0 1 0,1-1 0,-1 1 0,0-1 0,0 0 0,0 0 0,0 0 0,0-1 0,0 1 0,1-1 0,-1 1 0,0-1 0,0 0 0,-3-1 0,6 1 0,-1 1 0,0-1 0,1 1 0,-1-1 0,1 1 0,-1-1 0,1 0 0,-1 1 0,1-1 0,-1 0 0,1 1 0,0-1 0,-1 0 0,1 1 0,0-1 0,0 0 0,-1 0 0,1 0 0,0 1 0,0-2 0,0-1 0,0 1 0,1 0 0,-1 0 0,1 0 0,-1 0 0,1 0 0,0 0 0,0 0 0,-1 0 0,1 1 0,2-3 0,3-5 0,1 0 0,0 1 0,1 0 0,0 1 0,0-1 0,1 2 0,0-1 0,0 1 0,0 0 0,1 1 0,0 0 0,14-5 0,7-1 0,0 2 0,63-11 0,-76 17 0,0 0 0,0 1 0,1 1 0,-1 1 0,1 1 0,-1 0 0,0 1 0,1 2 0,-1-1 0,0 2 0,20 8 0,-28-8 0,0 1 0,0 0 0,-1 1 0,0 0 0,0 0 0,-1 1 0,14 16 0,11 10 0,-10-21 120,-23-12-141,0-1 0,0 0-1,1 0 1,-1 1 0,0-1 0,0 0-1,1 0 1,-1 0 0,0 1 0,0-1 0,1 0-1,-1 0 1,0 0 0,1 0 0,-1 0 0,0 0-1,1 0 1,-1 0 0,0 0 0,0 0-1,1 0 1,-1 0 0,0 0 0,1 0 0,-1 0-1,0 0 1,1 0 0,-1 0 0,0 0 0,1 0-1,-1 0 1,0-1 0,0 1 0,1 0-1,-1 0 1,0 0 0,0 0 0,1-1 0,-1 1-1,0 0 1,0 0 0,0-1 0,1 1 0,-1 0-1,0 0 1,0-1 0,0 1 0,0 0-1,0-1 1,0 1 0,1 0 0,-1 0 0,0-1-1,0 1 1,0 0 0,0-1 0,0 1 0,0 0-1,0-1 1,0 1 0,0 0 0,0-1-1,-1 1 1,1 0 0,0 0 0,0-1 0,0 1-1,0 0 1,-1-1 0,-4-12-6805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9:19:27.84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 0 24575,'-1'40'0,"-1"-28"0,2-1 0,-1 1 0,2 0 0,-1 0 0,2 0 0,4 20 0,-4-28 0,0 0 0,0 0 0,1 0 0,-1 0 0,1 0 0,0-1 0,6 6 0,-6-6 0,0 0 0,0 1 0,0 0 0,0 0 0,0 0 0,-1 0 0,4 7 0,-5-9 0,-1 1 0,1-1 0,0 0 0,0 1 0,0-1 0,1 0 0,-1 0 0,0 1 0,1-1 0,0 0 0,-1-1 0,1 1 0,0 0 0,0 0 0,2 1 0,-2-3 0,0 1 0,0-1 0,0 0 0,0 1 0,0-1 0,0 0 0,0 0 0,0 0 0,0-1 0,-1 1 0,1 0 0,0-1 0,0 1 0,0-1 0,0 0 0,0 0 0,-1 0 0,1 1 0,0-2 0,2-1 0,6-2 0,0 0 0,1 1 0,-1 0 0,1 0 0,0 1 0,0 0 0,0 1 0,15-1 0,-14 1 0,-1-1 0,1 0 0,17-8 0,-16 6 0,-1 1 0,0 0 0,15-2 0,-23 6 0,0-1 0,0 1 0,-1-1 0,1 0 0,0 0 0,0-1 0,0 1 0,-1-1 0,1 0 0,5-4 0,-7 4 0,0 0 0,0 0 0,-1 0 0,1 0 0,-1-1 0,1 1 0,-1 0 0,0-1 0,0 1 0,0-1 0,0 0 0,-1 1 0,1-1 0,-1 0 0,1 1 0,-1-1 0,0-3 0,-2-70 0,0 276 0,-2-165 0,-14 59 0,11-66 0,1 1 0,2 1 0,-1 33 0,5-55-118,-1 34 370,1-42-281,0 1-1,0 0 1,0-1-1,0 1 1,0-1 0,-1 1-1,1 0 1,0-1-1,0 1 1,0 0 0,-1-1-1,1 1 1,0-1-1,0 1 1,-1-1 0,1 1-1,0-1 1,-1 1-1,1-1 1,-1 1 0,1-1-1,-1 1 1,1-1 0,-1 0-1,1 1 1,-1-1-1,1 0 1,-1 1 0,1-1-1,-1 0 1,0 0-1,1 0 1,-1 0 0,1 1-1,-1-1 1,0 0-1,1 0 1,-1 0 0,0 0-1,1 0 1,-1 0-1,1 0 1,-1-1 0,0 1-1,1 0 1,-1 0-1,1 0 1,-1-1 0,0 1-1,0-1 1,-12-7-6797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9:19:23.43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 24575,'48'-1'0,"-17"0"0,1 1 0,56 8 0,-80-7 0,1 1 0,-1 0 0,0 0 0,0 1 0,0 0 0,-1 1 0,1 0 0,-1 0 0,0 0 0,0 1 0,0 0 0,0 0 0,-1 1 0,0 0 0,7 9 0,-10-10 0,0 0 0,0 1 0,-1-1 0,1 0 0,-1 1 0,-1 0 0,1 0 0,-1-1 0,0 1 0,0 0 0,-1 0 0,0 10 0,0-11 0,0 0 0,-1-1 0,1 1 0,-1 0 0,0-1 0,0 1 0,-1-1 0,1 1 0,-1-1 0,0 0 0,0 1 0,0-1 0,-1 0 0,0-1 0,1 1 0,-6 4 0,-25 18 0,-1-2 0,-42 22 0,18-11 0,97-40 0,1 2 0,41 2 0,-66 0 0,-2 1 0,0 0 0,0 0 0,1 1 0,-1 1 0,19 4 0,-30-5 0,1 0 0,-1-1 0,0 1 0,0 0 0,0 1 0,0-1 0,0 0 0,0 0 0,0 1 0,0 0 0,0-1 0,-1 1 0,1 0 0,0 0 0,-1-1 0,0 1 0,1 0 0,-1 1 0,0-1 0,0 0 0,0 0 0,0 0 0,-1 1 0,1-1 0,-1 0 0,1 1 0,-1-1 0,0 1 0,0-1 0,0 0 0,0 1 0,0-1 0,0 1 0,-1-1 0,1 0 0,-1 1 0,-1 1 0,0 4 0,-1 0 0,-1 0 0,1-1 0,-1 1 0,0-1 0,-1 0 0,0 0 0,0-1 0,0 1 0,-1-1 0,0 0 0,0-1 0,-8 6 0,-7 4 0,0-1 0,-1-1 0,-24 11 0,35-19 0,-2 2 0,-1 0 0,0-1 0,0-1 0,0 0 0,-26 5 0,38-10-76,1 0 1,0 0-1,-1 0 0,1 0 0,-1-1 0,1 1 0,0 0 0,-1 0 1,1-1-1,0 1 0,-1-1 0,1 1 0,0-1 0,0 0 1,-1 0-1,1 1 0,-2-3 0,-4-5-6750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8:40:48.35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201 1 24575,'-51'-1'0,"-57"3"0,106-2 0,0 0 0,0 1 0,0-1 0,0 1 0,0 0 0,1-1 0,-1 1 0,0 0 0,1 0 0,-1 0 0,0 0 0,1 0 0,-1 1 0,1-1 0,0 0 0,-1 1 0,1-1 0,0 1 0,0-1 0,0 1 0,0 0 0,0-1 0,0 1 0,1 0 0,-1 0 0,0-1 0,1 1 0,0 0 0,-1 0 0,1 4 0,-1 7 0,0 0 0,1 0 0,3 21 0,-1-9 0,-1 116 0,-1-140 0,0 0 0,0 0 0,0 0 0,0 0 0,0 0 0,0 0 0,1 0 0,-1 0 0,0 0 0,1 0 0,-1 0 0,0 0 0,1 0 0,-1 0 0,1 0 0,-1-1 0,1 1 0,0 0 0,-1 0 0,1-1 0,0 1 0,0 0 0,-1-1 0,1 1 0,0 0 0,0-1 0,0 0 0,0 1 0,0-1 0,0 1 0,0-1 0,0 0 0,0 0 0,0 1 0,0-1 0,0 0 0,0 0 0,1 0 0,5-1 0,-1 0 0,1-1 0,-1 0 0,0 0 0,8-4 0,20-5 0,7 8 0,-1 1 0,74 6 0,-109-3 0,-1 1 0,1-1 0,0 1 0,-1 0 0,1 0 0,-1 0 0,0 1 0,0-1 0,0 1 0,0 0 0,0 0 0,-1 1 0,1-1 0,-1 1 0,0 0 0,0-1 0,0 2 0,0-1 0,-1 0 0,0 0 0,0 1 0,0-1 0,0 1 0,-1 0 0,0-1 0,0 1 0,0 0 0,0 6 0,-1-6 0,0 0 0,0 0 0,0-1 0,-1 1 0,0 0 0,0 0 0,0-1 0,-1 1 0,0-1 0,0 1 0,0-1 0,0 1 0,-1-1 0,1 0 0,-1 0 0,0-1 0,0 1 0,-6 5 0,-4 1 0,0 1 0,-1-2 0,-29 16 0,39-23 0,-27 20 0,28-19 0,0 0 0,0-1 0,-1 1 0,1-1 0,-1 0 0,1 1 0,-1-2 0,0 1 0,0 0 0,0-1 0,0 0 0,0 0 0,-8 1 0,8-2-68,0 0 0,0 0-1,0 0 1,1 0 0,-1-1 0,0 0-1,0 0 1,1 0 0,-1 0 0,0 0-1,1-1 1,-1 0 0,1 1 0,0-1-1,-1-1 1,1 1 0,0 0-1,0-1 1,-4-5 0,0-1-6758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8:41:09.48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249 0 24575,'-16'0'0,"0"1"0,0 0 0,-23 5 0,32-4 0,0 0 0,-1 1 0,1-1 0,1 2 0,-1-1 0,0 1 0,1 0 0,0 0 0,-9 9 0,7-7 0,1 0 0,0 1 0,0 1 0,1-1 0,0 1 0,0 0 0,1 0 0,0 1 0,0-1 0,1 1 0,0 0 0,1 0 0,0 1 0,0-1 0,1 1 0,0 0 0,1-1 0,0 1 0,1 0 0,1 19 0,0-22 0,0 1 0,1-1 0,0 0 0,1 0 0,-1 0 0,1 0 0,1 0 0,-1-1 0,1 1 0,0-1 0,1 0 0,-1 0 0,1 0 0,1-1 0,-1 0 0,1 0 0,0 0 0,0-1 0,10 6 0,-8-5 0,0-1 0,0 0 0,1 0 0,-1-1 0,1 0 0,0 0 0,0-1 0,0 0 0,1-1 0,-1 0 0,0-1 0,1 1 0,-1-2 0,0 1 0,14-4 0,-19 3 0,0-1 0,0 1 0,-1-1 0,1 0 0,-1 0 0,0 0 0,0 0 0,1-1 0,-1 1 0,-1-1 0,1 0 0,0 0 0,-1 0 0,1 0 0,1-4 0,5-8 0,-1-1 0,8-18 0,-4 6 0,-8 20 0,-2 0 0,1 0 0,-1 0 0,-1 0 0,1-1 0,-1 1 0,-1-1 0,0 1 0,0 0 0,0-1 0,-1 1 0,0-1 0,-3-8 0,3 16 0,1 0 0,0 0 0,-1-1 0,1 1 0,-1 0 0,0 0 0,1 0 0,-1 0 0,0-1 0,0 1 0,1 0 0,-1 0 0,0 1 0,0-1 0,0 0 0,0 0 0,-1 0 0,1 1 0,0-1 0,0 0 0,0 1 0,-1-1 0,1 1 0,0 0 0,0-1 0,-3 1 0,1 0 0,1 0 0,0 1 0,-1 0 0,1-1 0,-1 1 0,1 0 0,0 0 0,0 0 0,0 1 0,0-1 0,0 0 0,0 1 0,-3 2 0,-4 5 0,0 0 0,0 1 0,1 1 0,-8 12 0,7-10 0,0-1 0,-1-1 0,0 1 0,-1-2 0,-14 12 0,20-18 0,2-1-105,0 0 0,-1 0 0,2 0 0,-1 1 0,0-1 0,1 1 0,-1 0 0,1-1 0,0 1 0,1 0 0,-1 0 0,-2 8 0,2 1-6721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8:42:52.47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1 24575,'-1'48'0,"0"-19"0,1 1 0,2-1 0,9 55 0,-3-49 0,-2 1 0,-1 0 0,0 71 0,-5-103 342,0-7-2049</inkml:trace>
  <inkml:trace contextRef="#ctx0" brushRef="#br0" timeOffset="1477.45">409 460 24575,'-3'0'0,"0"-1"0,0 1 0,0-1 0,0 1 0,0-1 0,0 0 0,1-1 0,-1 1 0,0 0 0,1-1 0,-1 1 0,1-1 0,-1 0 0,1 0 0,0 0 0,0 0 0,0 0 0,0 0 0,-2-4 0,-5-6 0,1-1 0,-11-23 0,2 3 0,13 26 0,1-1 0,0 1 0,0-1 0,1 0 0,0 0 0,0 0 0,1 0 0,-1-14 0,2 8 0,0 1 0,0-1 0,1 1 0,5-21 0,-4 30 0,-1 0 0,0 0 0,1 0 0,0 0 0,0 1 0,0-1 0,0 0 0,1 1 0,0 0 0,-1 0 0,1-1 0,0 2 0,0-1 0,1 0 0,-1 1 0,1-1 0,-1 1 0,1 0 0,0 0 0,0 1 0,-1-1 0,1 1 0,0-1 0,1 1 0,4 0 0,11-2 0,1 1 0,0 1 0,-1 1 0,22 2 0,-3 0 0,-33-2 0,0 1 0,-1 0 0,1 0 0,0 0 0,-1 1 0,1 0 0,-1 0 0,1 0 0,-1 1 0,0 0 0,0 0 0,0 0 0,-1 0 0,1 1 0,-1 0 0,6 5 0,4 7 0,0 1 0,22 37 0,-34-51 0,2 5 0,-1 0 0,0 0 0,0 1 0,-1-1 0,0 1 0,-1-1 0,1 1 0,-2 0 0,1 0 0,-1-1 0,-1 1 0,1 0 0,-1 0 0,-1-1 0,0 1 0,-5 13 0,5-18 0,0 0 0,-1 0 0,0-1 0,0 1 0,0-1 0,-1 0 0,1 0 0,-1 0 0,1 0 0,-1-1 0,0 0 0,0 1 0,0-1 0,-1-1 0,1 1 0,0 0 0,-1-1 0,-5 1 0,-9 2 0,0-1 0,-37 0 0,36-2 58,-49-2 207,64 0-419,-1 1 1,1-1-1,-1-1 1,1 1 0,0-1-1,0 0 1,0 0-1,0 0 1,0-1-1,-5-3 1,-3-5-6673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8:40:54.48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1291 321 24575,'33'0'0,"-6"-1"0,-1 1 0,0 2 0,46 8 0,-32-6 0,-33-4 0,-1 0 0,0 1 0,0 0 0,0 0 0,0 0 0,9 4 0,-13-4 0,0 0 0,0 0 0,-1 0 0,1 1 0,-1-1 0,1 0 0,-1 1 0,1-1 0,-1 1 0,0 0 0,0-1 0,1 1 0,-1 0 0,-1 0 0,1 0 0,0-1 0,0 1 0,-1 0 0,1 0 0,-1 0 0,1 0 0,-1 0 0,0 0 0,0 3 0,0 3 0,0 0 0,0 0 0,-1 0 0,0-1 0,-1 1 0,1 0 0,-2-1 0,1 1 0,-7 12 0,-2 1 0,-26 37 0,10-19 0,15-5 295,12-31-393,0 0 1,-1 0-1,1 0 0,-1 0 1,0 0-1,0 0 0,0 0 1,-1 0-1,1 0 0,0-1 1,-1 1-1,0-1 1,0 1-1,0-1 0,0 1 1,-4 2-1</inkml:trace>
  <inkml:trace contextRef="#ctx0" brushRef="#br0" timeOffset="2137.89">710 831 24575,'-3'3'0,"-1"1"0,1 0 0,0 0 0,0 0 0,0 0 0,0 0 0,1 0 0,-4 10 0,6-12 0,-1 1 0,1 0 0,0-1 0,-1 1 0,1 0 0,1-1 0,-1 1 0,0 0 0,1-1 0,-1 1 0,1-1 0,0 1 0,0-1 0,0 1 0,0-1 0,0 0 0,0 1 0,4 3 0,-3-2 0,1-1 0,0 0 0,0 0 0,0 0 0,0 0 0,1 0 0,-1 0 0,1-1 0,0 0 0,-1 0 0,1 0 0,6 2 0,54 12 0,-6-3 0,-20 0 0,43 17 0,-74-27 0,0 0 0,-1 1 0,0 0 0,0 0 0,0 0 0,-1 1 0,1-1 0,-1 1 0,6 8 0,-10-12 0,1 1 0,-1 0 0,0-1 0,0 1 0,0 0 0,0 0 0,-1-1 0,1 1 0,-1 0 0,1 0 0,-1 0 0,1 0 0,-1 0 0,0 0 0,0 0 0,0 0 0,0 0 0,0 0 0,0 0 0,-1 0 0,0 3 0,0-2 0,-1 0 0,0-1 0,1 1 0,-1 0 0,0 0 0,0-1 0,-1 0 0,1 1 0,0-1 0,-1 0 0,0 0 0,-2 2 0,-5 2 0,0-1 0,0 0 0,-1-1 0,1 0 0,-1 0 0,-21 3 0,19-4 0,0-1 0,0-1 0,0 0 0,0-1 0,0 0 0,0-1 0,0 0 0,-14-4 0,25 4 0,1 0 0,-1 0 0,1 0 0,-1 0 0,1 0 0,0 0 0,0 0 0,-1 0 0,1-1 0,0 1 0,0 0 0,0-1 0,0 1 0,1 0 0,-1-1 0,0 0 0,1 1 0,-1-1 0,1 1 0,-1-1 0,1 0 0,0 1 0,-1-1 0,1 0 0,0 1 0,0-1 0,0 0 0,1 1 0,-1-1 0,1-2 0,1-7 0,1 1 0,0-1 0,7-16 0,-5 14 0,6-12 0,1 0 0,1 1 0,31-42 0,-25 38 0,30-55 0,-45 75 0,-1 3 0,-1-1 0,1 0 0,-1 1 0,0-1 0,-1 0 0,2-8 0,-3 12 0,0 1 0,0 0 0,0 0 0,0-1 0,0 1 0,0 0 0,-1 0 0,1-1 0,-1 1 0,1 0 0,-1 0 0,1 0 0,-1 0 0,0 0 0,1 0 0,-1 0 0,0 0 0,0 0 0,0 0 0,0 0 0,0 0 0,0 0 0,0 1 0,0-1 0,0 0 0,0 1 0,0-1 0,0 1 0,-1-1 0,1 1 0,0-1 0,0 1 0,0 0 0,-1 0 0,1 0 0,-2 0 0,-11-1 0,0 0 0,-1 1 0,1 1 0,0 0 0,0 1 0,-14 4 0,-49 4 0,50-9 137,13 1-437,-1-2-1,1 0 1,-1-1-1,-27-4 1,31 1-6526</inkml:trace>
  <inkml:trace contextRef="#ctx0" brushRef="#br0" timeOffset="4172.52">250 1711 24575,'0'-336'0,"1"334"0,-1 0 0,0-1 0,0 1 0,0 0 0,-1 0 0,1 0 0,0 0 0,-1-1 0,0 1 0,1 0 0,-1 0 0,0 0 0,0 0 0,0 0 0,0 1 0,0-1 0,-1 0 0,1 0 0,0 1 0,-1-1 0,-2-1 0,1 1 0,-1 0 0,1 1 0,-1 0 0,1 0 0,-1 0 0,0 0 0,0 0 0,1 1 0,-1-1 0,0 1 0,-6 1 0,-116 3 0,123-4 0,1 1 0,-1-1 0,0 1 0,1 0 0,-1 0 0,1 1 0,-1-1 0,1 0 0,-1 1 0,1-1 0,0 1 0,0 0 0,0 0 0,0 0 0,0 0 0,0 0 0,0 0 0,1 1 0,-1-1 0,1 0 0,0 1 0,-1 0 0,1-1 0,0 1 0,1-1 0,-1 1 0,0 0 0,1 0 0,0-1 0,-1 6 0,0 8 0,0 0 0,1 0 0,4 30 0,-4-43 0,1 0 0,-1 0 0,1 1 0,0-1 0,0 0 0,0 0 0,0 0 0,1 0 0,-1 0 0,1 0 0,0 0 0,0 0 0,0-1 0,0 1 0,0-1 0,0 0 0,1 1 0,-1-1 0,1 0 0,0 0 0,0-1 0,-1 1 0,1 0 0,0-1 0,0 0 0,1 0 0,-1 0 0,6 1 0,7 1 0,0-1 0,1-1 0,-1-1 0,28-3 0,-5 1 0,-15 3 198,-15-1-511,0 0 1,1 0-1,-1-1 1,15-2-1,-13-1-6513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8:43:17.9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 0 24575,'-1'36'0,"0"-20"0,0-1 0,1 1 0,1-1 0,0 0 0,1 1 0,1-1 0,1 0 0,0 0 0,11 27 0,-6-22 0,-2-1 0,0 1 0,-1 0 0,-1 1 0,-1-1 0,2 26 0,-6-42-1365</inkml:trace>
  <inkml:trace contextRef="#ctx0" brushRef="#br0" timeOffset="1370.17">267 18 24575,'109'-2'0,"118"5"0,-226-3 0,1 0 0,0 0 0,-1 0 0,1 1 0,-1-1 0,1 0 0,-1 1 0,1-1 0,-1 1 0,0 0 0,1-1 0,-1 1 0,0 0 0,1 0 0,-1 0 0,0 0 0,0 0 0,0 0 0,0 0 0,0 0 0,0 0 0,1 3 0,-1-2 0,0 0 0,0 0 0,-1 1 0,0-1 0,1 0 0,-1 1 0,0-1 0,0 0 0,0 0 0,0 1 0,-1-1 0,1 0 0,-1 4 0,-2 3 0,-1 0 0,1 0 0,-1 0 0,-1 0 0,-10 15 0,-9 12 0,1 1 0,-17 39 0,33-61 96,-13 22 115,19-35-309,0 0-1,0-1 1,0 1 0,-1 0-1,1-1 1,-1 0-1,0 1 1,1-1 0,-1 0-1,0 0 1,1 0 0,-1 0-1,0 0 1,0 0 0,0 0-1,-3 0 1,-8 0-6728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TARR-portrait.dotx</Template>
  <TotalTime>61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Marco Pasqua</cp:lastModifiedBy>
  <cp:revision>20</cp:revision>
  <dcterms:created xsi:type="dcterms:W3CDTF">2021-07-03T14:24:00Z</dcterms:created>
  <dcterms:modified xsi:type="dcterms:W3CDTF">2022-03-10T19:22:00Z</dcterms:modified>
</cp:coreProperties>
</file>